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419B" w14:textId="77777777" w:rsidR="00816BCB" w:rsidRPr="00E31977" w:rsidRDefault="00816BCB" w:rsidP="00816BCB">
      <w:pPr>
        <w:pStyle w:val="Nyilatkozatcm"/>
      </w:pPr>
      <w:r w:rsidRPr="00E31977">
        <w:t>FELADATKIÍRÁS</w:t>
      </w:r>
    </w:p>
    <w:p w14:paraId="5AC09C77" w14:textId="77777777" w:rsidR="00816BCB" w:rsidRPr="00E31977" w:rsidRDefault="00D37EC8" w:rsidP="003A4CDB">
      <w:r w:rsidRPr="00E31977">
        <w:t xml:space="preserve">Az elektronikusan beadott változatban ez az oldal törlendő. A nyomtatott változatban ennek az oldalnak a helyére a diplomaterv portálról letöltött, jóváhagyott feladatkiírást kell befűzni. </w:t>
      </w:r>
    </w:p>
    <w:p w14:paraId="2A3F742C" w14:textId="77777777" w:rsidR="0063585C" w:rsidRPr="00E31977" w:rsidRDefault="00816BCB" w:rsidP="00D429F2">
      <w:pPr>
        <w:pStyle w:val="Cmlaplog"/>
      </w:pPr>
      <w:r w:rsidRPr="00E31977">
        <w:br w:type="page"/>
      </w:r>
      <w:r w:rsidR="009D2FD8" w:rsidRPr="00E31977">
        <w:rPr>
          <w:noProof/>
          <w:lang w:eastAsia="hu-HU"/>
        </w:rPr>
        <w:lastRenderedPageBreak/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E31977" w:rsidRDefault="004851C7" w:rsidP="00D429F2">
      <w:pPr>
        <w:pStyle w:val="Cmlapegyetem"/>
      </w:pPr>
      <w:r w:rsidRPr="00E31977">
        <w:t>Budapesti Műszaki és Gazdaságtudományi Egyetem</w:t>
      </w:r>
    </w:p>
    <w:p w14:paraId="6261E961" w14:textId="77777777" w:rsidR="004851C7" w:rsidRPr="00E31977" w:rsidRDefault="004851C7" w:rsidP="00D429F2">
      <w:pPr>
        <w:pStyle w:val="Cmlapkarstanszk"/>
      </w:pPr>
      <w:r w:rsidRPr="00E31977">
        <w:t>Villamosmérnöki és Informatikai Kar</w:t>
      </w:r>
    </w:p>
    <w:p w14:paraId="614306E0" w14:textId="77777777" w:rsidR="004851C7" w:rsidRPr="00E31977" w:rsidRDefault="00ED5E4E" w:rsidP="00D429F2">
      <w:pPr>
        <w:pStyle w:val="Cmlapkarstanszk"/>
      </w:pPr>
      <w:fldSimple w:instr=" DOCPROPERTY  Company  \* MERGEFORMAT ">
        <w:r w:rsidR="003E2ECB" w:rsidRPr="00E31977">
          <w:t>Automatizálási és Alkalmazott Informatikai Tanszék</w:t>
        </w:r>
      </w:fldSimple>
    </w:p>
    <w:p w14:paraId="636BBB01" w14:textId="77777777" w:rsidR="004851C7" w:rsidRPr="00E31977" w:rsidRDefault="004851C7"/>
    <w:p w14:paraId="36F20A54" w14:textId="77777777" w:rsidR="004851C7" w:rsidRPr="00E31977" w:rsidRDefault="004851C7"/>
    <w:p w14:paraId="7E8300BE" w14:textId="77777777" w:rsidR="004851C7" w:rsidRPr="00E31977" w:rsidRDefault="004851C7"/>
    <w:p w14:paraId="02C07D20" w14:textId="77777777" w:rsidR="004851C7" w:rsidRPr="00E31977" w:rsidRDefault="004851C7"/>
    <w:p w14:paraId="2D8CF118" w14:textId="77777777" w:rsidR="004851C7" w:rsidRPr="00E31977" w:rsidRDefault="004851C7"/>
    <w:p w14:paraId="1309EF9A" w14:textId="77777777" w:rsidR="004851C7" w:rsidRPr="00E31977" w:rsidRDefault="004851C7"/>
    <w:p w14:paraId="7F39B52B" w14:textId="77777777" w:rsidR="004851C7" w:rsidRPr="00E31977" w:rsidRDefault="004851C7"/>
    <w:p w14:paraId="63E824BC" w14:textId="6C0CDB53" w:rsidR="0063585C" w:rsidRPr="00E31977" w:rsidRDefault="00D45931" w:rsidP="00171054">
      <w:pPr>
        <w:pStyle w:val="Cmlapszerz"/>
      </w:pPr>
      <w:r w:rsidRPr="00E31977">
        <w:t>Sándor Dávid</w:t>
      </w:r>
    </w:p>
    <w:p w14:paraId="5BD632B6" w14:textId="5DB28037" w:rsidR="0063585C" w:rsidRPr="00E31977" w:rsidRDefault="00D45931">
      <w:pPr>
        <w:pStyle w:val="Cm"/>
      </w:pPr>
      <w:r w:rsidRPr="00E31977">
        <w:t>Biometrikus Autentikációs megoldás fejlesztése</w:t>
      </w:r>
    </w:p>
    <w:p w14:paraId="436457F8" w14:textId="77777777" w:rsidR="00630A92" w:rsidRPr="00E31977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8F957D" w14:textId="77777777" w:rsidR="00630A92" w:rsidRPr="00E31977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E66D8CA" w14:textId="77777777" w:rsidR="00630A92" w:rsidRPr="00E31977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A97AB4D" w14:textId="77777777" w:rsidR="00630A92" w:rsidRPr="00E31977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79394B9" w14:textId="77777777" w:rsidR="00630A92" w:rsidRPr="00E31977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77777777" w:rsidR="00630A92" w:rsidRPr="00E31977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Pr="00E31977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Pr="00E31977" w:rsidRDefault="00630A92" w:rsidP="00D45931">
      <w:pPr>
        <w:keepLines/>
        <w:spacing w:after="0"/>
        <w:ind w:firstLine="0"/>
        <w:rPr>
          <w:smallCaps/>
        </w:rPr>
      </w:pPr>
    </w:p>
    <w:p w14:paraId="05D54636" w14:textId="77777777" w:rsidR="00630A92" w:rsidRPr="00E31977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Pr="00E31977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Pr="00E31977" w:rsidRDefault="00630A92" w:rsidP="00D45931">
      <w:pPr>
        <w:keepLines/>
        <w:spacing w:after="0"/>
        <w:ind w:firstLine="0"/>
        <w:jc w:val="center"/>
        <w:rPr>
          <w:smallCaps/>
        </w:rPr>
      </w:pPr>
      <w:r w:rsidRPr="00E31977">
        <w:rPr>
          <w:smallCaps/>
        </w:rPr>
        <w:t>Konzulens</w:t>
      </w:r>
    </w:p>
    <w:p w14:paraId="64E69399" w14:textId="77777777" w:rsidR="00D45931" w:rsidRPr="00E31977" w:rsidRDefault="00D45931" w:rsidP="00630A92">
      <w:pPr>
        <w:pStyle w:val="Cmlapszerz"/>
      </w:pPr>
      <w:r w:rsidRPr="00E31977">
        <w:t>Dr. Kővári Bence</w:t>
      </w:r>
    </w:p>
    <w:p w14:paraId="71BF7A9D" w14:textId="3A0CA515" w:rsidR="00630A92" w:rsidRPr="00E31977" w:rsidRDefault="00D45931" w:rsidP="00630A92">
      <w:pPr>
        <w:pStyle w:val="Cmlapszerz"/>
      </w:pPr>
      <w:r w:rsidRPr="00E31977">
        <w:t>Golda Bence</w:t>
      </w:r>
      <w:r w:rsidR="00630A92" w:rsidRPr="00E31977">
        <w:fldChar w:fldCharType="begin"/>
      </w:r>
      <w:r w:rsidR="00630A92" w:rsidRPr="00E31977">
        <w:instrText xml:space="preserve"> DOCPROPERTY "Manager"  \* MERGEFORMAT </w:instrText>
      </w:r>
      <w:r w:rsidR="00630A92" w:rsidRPr="00E31977">
        <w:fldChar w:fldCharType="end"/>
      </w:r>
    </w:p>
    <w:p w14:paraId="59CFD63D" w14:textId="1A01EA0B" w:rsidR="0063585C" w:rsidRPr="00E31977" w:rsidRDefault="00630A92" w:rsidP="00630A92">
      <w:pPr>
        <w:spacing w:after="0"/>
        <w:ind w:firstLine="0"/>
        <w:jc w:val="center"/>
      </w:pPr>
      <w:r w:rsidRPr="00E31977">
        <w:t>BUDAPEST, 20</w:t>
      </w:r>
      <w:r w:rsidR="00D45931" w:rsidRPr="00E31977">
        <w:t>22</w:t>
      </w:r>
    </w:p>
    <w:p w14:paraId="155AD015" w14:textId="77777777" w:rsidR="0063585C" w:rsidRPr="00E31977" w:rsidRDefault="0063585C" w:rsidP="00B96880">
      <w:pPr>
        <w:pStyle w:val="Fejezetcmtartalomjegyzknlkl"/>
      </w:pPr>
      <w:r w:rsidRPr="00E31977">
        <w:lastRenderedPageBreak/>
        <w:t>Tartalomjegyzék</w:t>
      </w:r>
    </w:p>
    <w:p w14:paraId="365E17DF" w14:textId="15C71EDE" w:rsidR="001D60DA" w:rsidRPr="00E31977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 w:rsidRPr="00E31977">
        <w:fldChar w:fldCharType="begin"/>
      </w:r>
      <w:r w:rsidRPr="00E31977">
        <w:instrText xml:space="preserve"> TOC \o "1-3" \h \z \u </w:instrText>
      </w:r>
      <w:r w:rsidRPr="00E31977">
        <w:fldChar w:fldCharType="separate"/>
      </w:r>
      <w:hyperlink w:anchor="_Toc101457664" w:history="1">
        <w:r w:rsidR="001D60DA" w:rsidRPr="00E31977">
          <w:rPr>
            <w:rStyle w:val="Hiperhivatkozs"/>
            <w:noProof/>
          </w:rPr>
          <w:t>Összefoglaló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_Toc101457664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353F89">
          <w:rPr>
            <w:noProof/>
            <w:webHidden/>
          </w:rPr>
          <w:t>5</w:t>
        </w:r>
        <w:r w:rsidR="001D60DA" w:rsidRPr="00E31977">
          <w:rPr>
            <w:noProof/>
            <w:webHidden/>
          </w:rPr>
          <w:fldChar w:fldCharType="end"/>
        </w:r>
      </w:hyperlink>
    </w:p>
    <w:p w14:paraId="52C686AD" w14:textId="11B84171" w:rsidR="001D60DA" w:rsidRPr="00E31977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65" w:history="1">
        <w:r w:rsidR="001D60DA" w:rsidRPr="00E31977">
          <w:rPr>
            <w:rStyle w:val="Hiperhivatkozs"/>
            <w:noProof/>
          </w:rPr>
          <w:t>Abstract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_Toc101457665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353F89">
          <w:rPr>
            <w:noProof/>
            <w:webHidden/>
          </w:rPr>
          <w:t>6</w:t>
        </w:r>
        <w:r w:rsidR="001D60DA" w:rsidRPr="00E31977">
          <w:rPr>
            <w:noProof/>
            <w:webHidden/>
          </w:rPr>
          <w:fldChar w:fldCharType="end"/>
        </w:r>
      </w:hyperlink>
    </w:p>
    <w:p w14:paraId="25296B53" w14:textId="49FB0256" w:rsidR="001D60DA" w:rsidRPr="00E31977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66" w:history="1">
        <w:r w:rsidR="001D60DA" w:rsidRPr="00E31977">
          <w:rPr>
            <w:rStyle w:val="Hiperhivatkozs"/>
            <w:noProof/>
          </w:rPr>
          <w:t>1 Bevezetés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_Toc101457666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353F89">
          <w:rPr>
            <w:noProof/>
            <w:webHidden/>
          </w:rPr>
          <w:t>7</w:t>
        </w:r>
        <w:r w:rsidR="001D60DA" w:rsidRPr="00E31977">
          <w:rPr>
            <w:noProof/>
            <w:webHidden/>
          </w:rPr>
          <w:fldChar w:fldCharType="end"/>
        </w:r>
      </w:hyperlink>
    </w:p>
    <w:p w14:paraId="410705C6" w14:textId="2CA6D40A" w:rsidR="001D60DA" w:rsidRPr="00E31977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67" w:history="1">
        <w:r w:rsidR="001D60DA" w:rsidRPr="00E31977">
          <w:rPr>
            <w:rStyle w:val="Hiperhivatkozs"/>
            <w:noProof/>
          </w:rPr>
          <w:t>1.1 Motiváció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_Toc101457667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353F89">
          <w:rPr>
            <w:noProof/>
            <w:webHidden/>
          </w:rPr>
          <w:t>7</w:t>
        </w:r>
        <w:r w:rsidR="001D60DA" w:rsidRPr="00E31977">
          <w:rPr>
            <w:noProof/>
            <w:webHidden/>
          </w:rPr>
          <w:fldChar w:fldCharType="end"/>
        </w:r>
      </w:hyperlink>
    </w:p>
    <w:p w14:paraId="457566BA" w14:textId="75314674" w:rsidR="001D60DA" w:rsidRPr="00E31977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68" w:history="1">
        <w:r w:rsidR="001D60DA" w:rsidRPr="00E31977">
          <w:rPr>
            <w:rStyle w:val="Hiperhivatkozs"/>
            <w:noProof/>
          </w:rPr>
          <w:t>1.2 A dolgozat szerkezete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_Toc101457668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353F89">
          <w:rPr>
            <w:noProof/>
            <w:webHidden/>
          </w:rPr>
          <w:t>7</w:t>
        </w:r>
        <w:r w:rsidR="001D60DA" w:rsidRPr="00E31977">
          <w:rPr>
            <w:noProof/>
            <w:webHidden/>
          </w:rPr>
          <w:fldChar w:fldCharType="end"/>
        </w:r>
      </w:hyperlink>
    </w:p>
    <w:p w14:paraId="43F2D9B1" w14:textId="16EDC7A2" w:rsidR="001D60DA" w:rsidRPr="00E31977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69" w:history="1">
        <w:r w:rsidR="001D60DA" w:rsidRPr="00E31977">
          <w:rPr>
            <w:rStyle w:val="Hiperhivatkozs"/>
            <w:noProof/>
          </w:rPr>
          <w:t>2 Háttérismeretek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_Toc101457669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353F89">
          <w:rPr>
            <w:noProof/>
            <w:webHidden/>
          </w:rPr>
          <w:t>8</w:t>
        </w:r>
        <w:r w:rsidR="001D60DA" w:rsidRPr="00E31977">
          <w:rPr>
            <w:noProof/>
            <w:webHidden/>
          </w:rPr>
          <w:fldChar w:fldCharType="end"/>
        </w:r>
      </w:hyperlink>
    </w:p>
    <w:p w14:paraId="56963943" w14:textId="790FC6E5" w:rsidR="001D60DA" w:rsidRPr="00E31977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0" w:history="1">
        <w:r w:rsidR="001D60DA" w:rsidRPr="00E31977">
          <w:rPr>
            <w:rStyle w:val="Hiperhivatkozs"/>
            <w:noProof/>
          </w:rPr>
          <w:t>2.1 Megjelenítési protokollok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_Toc101457670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353F89">
          <w:rPr>
            <w:noProof/>
            <w:webHidden/>
          </w:rPr>
          <w:t>8</w:t>
        </w:r>
        <w:r w:rsidR="001D60DA" w:rsidRPr="00E31977">
          <w:rPr>
            <w:noProof/>
            <w:webHidden/>
          </w:rPr>
          <w:fldChar w:fldCharType="end"/>
        </w:r>
      </w:hyperlink>
    </w:p>
    <w:p w14:paraId="5C1F90A3" w14:textId="6A4B00D2" w:rsidR="001D60DA" w:rsidRPr="00E31977" w:rsidRDefault="0000000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1" w:history="1">
        <w:r w:rsidR="001D60DA" w:rsidRPr="00E31977">
          <w:rPr>
            <w:rStyle w:val="Hiperhivatkozs"/>
            <w:noProof/>
          </w:rPr>
          <w:t>2.1.1 X Window System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_Toc101457671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353F89">
          <w:rPr>
            <w:noProof/>
            <w:webHidden/>
          </w:rPr>
          <w:t>9</w:t>
        </w:r>
        <w:r w:rsidR="001D60DA" w:rsidRPr="00E31977">
          <w:rPr>
            <w:noProof/>
            <w:webHidden/>
          </w:rPr>
          <w:fldChar w:fldCharType="end"/>
        </w:r>
      </w:hyperlink>
    </w:p>
    <w:p w14:paraId="41FC9A20" w14:textId="655F6972" w:rsidR="001D60DA" w:rsidRPr="00E31977" w:rsidRDefault="0000000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2" w:history="1">
        <w:r w:rsidR="001D60DA" w:rsidRPr="00E31977">
          <w:rPr>
            <w:rStyle w:val="Hiperhivatkozs"/>
            <w:noProof/>
          </w:rPr>
          <w:t>2.1.2 Wayland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_Toc101457672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353F89">
          <w:rPr>
            <w:noProof/>
            <w:webHidden/>
          </w:rPr>
          <w:t>11</w:t>
        </w:r>
        <w:r w:rsidR="001D60DA" w:rsidRPr="00E31977">
          <w:rPr>
            <w:noProof/>
            <w:webHidden/>
          </w:rPr>
          <w:fldChar w:fldCharType="end"/>
        </w:r>
      </w:hyperlink>
    </w:p>
    <w:p w14:paraId="12B1A075" w14:textId="4B1A5705" w:rsidR="001D60DA" w:rsidRPr="00E31977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3" w:history="1">
        <w:r w:rsidR="001D60DA" w:rsidRPr="00E31977">
          <w:rPr>
            <w:rStyle w:val="Hiperhivatkozs"/>
            <w:noProof/>
          </w:rPr>
          <w:t>2.2 Rust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_Toc101457673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353F89">
          <w:rPr>
            <w:noProof/>
            <w:webHidden/>
          </w:rPr>
          <w:t>14</w:t>
        </w:r>
        <w:r w:rsidR="001D60DA" w:rsidRPr="00E31977">
          <w:rPr>
            <w:noProof/>
            <w:webHidden/>
          </w:rPr>
          <w:fldChar w:fldCharType="end"/>
        </w:r>
      </w:hyperlink>
    </w:p>
    <w:p w14:paraId="43657262" w14:textId="464E675C" w:rsidR="001D60DA" w:rsidRPr="00E31977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4" w:history="1">
        <w:r w:rsidR="001D60DA" w:rsidRPr="00E31977">
          <w:rPr>
            <w:rStyle w:val="Hiperhivatkozs"/>
            <w:noProof/>
          </w:rPr>
          <w:t>2.3 Erlang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_Toc101457674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353F89">
          <w:rPr>
            <w:noProof/>
            <w:webHidden/>
          </w:rPr>
          <w:t>14</w:t>
        </w:r>
        <w:r w:rsidR="001D60DA" w:rsidRPr="00E31977">
          <w:rPr>
            <w:noProof/>
            <w:webHidden/>
          </w:rPr>
          <w:fldChar w:fldCharType="end"/>
        </w:r>
      </w:hyperlink>
    </w:p>
    <w:p w14:paraId="25E1F730" w14:textId="55BB3B95" w:rsidR="001D60DA" w:rsidRPr="00E31977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5" w:history="1">
        <w:r w:rsidR="001D60DA" w:rsidRPr="00E31977">
          <w:rPr>
            <w:rStyle w:val="Hiperhivatkozs"/>
            <w:noProof/>
          </w:rPr>
          <w:t>2.4 React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_Toc101457675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353F89">
          <w:rPr>
            <w:noProof/>
            <w:webHidden/>
          </w:rPr>
          <w:t>16</w:t>
        </w:r>
        <w:r w:rsidR="001D60DA" w:rsidRPr="00E31977">
          <w:rPr>
            <w:noProof/>
            <w:webHidden/>
          </w:rPr>
          <w:fldChar w:fldCharType="end"/>
        </w:r>
      </w:hyperlink>
    </w:p>
    <w:p w14:paraId="68D4C141" w14:textId="3EDBABE8" w:rsidR="001D60DA" w:rsidRPr="00E31977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76" w:history="1">
        <w:r w:rsidR="001D60DA" w:rsidRPr="00E31977">
          <w:rPr>
            <w:rStyle w:val="Hiperhivatkozs"/>
            <w:noProof/>
          </w:rPr>
          <w:t>3 Kapcsolódó munka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_Toc101457676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353F89">
          <w:rPr>
            <w:noProof/>
            <w:webHidden/>
          </w:rPr>
          <w:t>17</w:t>
        </w:r>
        <w:r w:rsidR="001D60DA" w:rsidRPr="00E31977">
          <w:rPr>
            <w:noProof/>
            <w:webHidden/>
          </w:rPr>
          <w:fldChar w:fldCharType="end"/>
        </w:r>
      </w:hyperlink>
    </w:p>
    <w:p w14:paraId="4506CC21" w14:textId="263D05F5" w:rsidR="001D60DA" w:rsidRPr="00E31977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7" w:history="1">
        <w:r w:rsidR="001D60DA" w:rsidRPr="00E31977">
          <w:rPr>
            <w:rStyle w:val="Hiperhivatkozs"/>
            <w:noProof/>
          </w:rPr>
          <w:t>3.1 Wayland kutatás és prototípus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_Toc101457677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353F89">
          <w:rPr>
            <w:noProof/>
            <w:webHidden/>
          </w:rPr>
          <w:t>17</w:t>
        </w:r>
        <w:r w:rsidR="001D60DA" w:rsidRPr="00E31977">
          <w:rPr>
            <w:noProof/>
            <w:webHidden/>
          </w:rPr>
          <w:fldChar w:fldCharType="end"/>
        </w:r>
      </w:hyperlink>
    </w:p>
    <w:p w14:paraId="30D1EEF2" w14:textId="22B00998" w:rsidR="001D60DA" w:rsidRPr="00E31977" w:rsidRDefault="0000000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78" w:history="1">
        <w:r w:rsidR="001D60DA" w:rsidRPr="00E31977">
          <w:rPr>
            <w:rStyle w:val="Hiperhivatkozs"/>
            <w:noProof/>
          </w:rPr>
          <w:t>3.1.1 Miért nem alkalmas a feladatra a Wayland?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_Toc101457678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353F89">
          <w:rPr>
            <w:noProof/>
            <w:webHidden/>
          </w:rPr>
          <w:t>19</w:t>
        </w:r>
        <w:r w:rsidR="001D60DA" w:rsidRPr="00E31977">
          <w:rPr>
            <w:noProof/>
            <w:webHidden/>
          </w:rPr>
          <w:fldChar w:fldCharType="end"/>
        </w:r>
      </w:hyperlink>
    </w:p>
    <w:p w14:paraId="00C89568" w14:textId="2894F836" w:rsidR="001D60DA" w:rsidRPr="00E31977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79" w:history="1">
        <w:r w:rsidR="001D60DA" w:rsidRPr="00E31977">
          <w:rPr>
            <w:rStyle w:val="Hiperhivatkozs"/>
            <w:noProof/>
          </w:rPr>
          <w:t>4 Az alkalmazás architektúrája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_Toc101457679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353F89">
          <w:rPr>
            <w:noProof/>
            <w:webHidden/>
          </w:rPr>
          <w:t>21</w:t>
        </w:r>
        <w:r w:rsidR="001D60DA" w:rsidRPr="00E31977">
          <w:rPr>
            <w:noProof/>
            <w:webHidden/>
          </w:rPr>
          <w:fldChar w:fldCharType="end"/>
        </w:r>
      </w:hyperlink>
    </w:p>
    <w:p w14:paraId="2A1861F1" w14:textId="6C91AA8E" w:rsidR="001D60DA" w:rsidRPr="00E31977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0" w:history="1">
        <w:r w:rsidR="001D60DA" w:rsidRPr="00E31977">
          <w:rPr>
            <w:rStyle w:val="Hiperhivatkozs"/>
            <w:noProof/>
          </w:rPr>
          <w:t>5 Linux kliens alkalmazás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_Toc101457680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353F89">
          <w:rPr>
            <w:noProof/>
            <w:webHidden/>
          </w:rPr>
          <w:t>22</w:t>
        </w:r>
        <w:r w:rsidR="001D60DA" w:rsidRPr="00E31977">
          <w:rPr>
            <w:noProof/>
            <w:webHidden/>
          </w:rPr>
          <w:fldChar w:fldCharType="end"/>
        </w:r>
      </w:hyperlink>
    </w:p>
    <w:p w14:paraId="04722602" w14:textId="28D900DC" w:rsidR="001D60DA" w:rsidRPr="00E31977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1" w:history="1">
        <w:r w:rsidR="001D60DA" w:rsidRPr="00E31977">
          <w:rPr>
            <w:rStyle w:val="Hiperhivatkozs"/>
            <w:noProof/>
          </w:rPr>
          <w:t>6 Backend szerver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_Toc101457681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353F89">
          <w:rPr>
            <w:noProof/>
            <w:webHidden/>
          </w:rPr>
          <w:t>23</w:t>
        </w:r>
        <w:r w:rsidR="001D60DA" w:rsidRPr="00E31977">
          <w:rPr>
            <w:noProof/>
            <w:webHidden/>
          </w:rPr>
          <w:fldChar w:fldCharType="end"/>
        </w:r>
      </w:hyperlink>
    </w:p>
    <w:p w14:paraId="2A28D655" w14:textId="0D5BACDB" w:rsidR="001D60DA" w:rsidRPr="00E31977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2" w:history="1">
        <w:r w:rsidR="001D60DA" w:rsidRPr="00E31977">
          <w:rPr>
            <w:rStyle w:val="Hiperhivatkozs"/>
            <w:noProof/>
          </w:rPr>
          <w:t>7 Webes vékonykliens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_Toc101457682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353F89">
          <w:rPr>
            <w:noProof/>
            <w:webHidden/>
          </w:rPr>
          <w:t>24</w:t>
        </w:r>
        <w:r w:rsidR="001D60DA" w:rsidRPr="00E31977">
          <w:rPr>
            <w:noProof/>
            <w:webHidden/>
          </w:rPr>
          <w:fldChar w:fldCharType="end"/>
        </w:r>
      </w:hyperlink>
    </w:p>
    <w:p w14:paraId="7BB35487" w14:textId="39A4FAF4" w:rsidR="001D60DA" w:rsidRPr="00E31977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3" w:history="1">
        <w:r w:rsidR="001D60DA" w:rsidRPr="00E31977">
          <w:rPr>
            <w:rStyle w:val="Hiperhivatkozs"/>
            <w:noProof/>
          </w:rPr>
          <w:t>8 Elvégzett munka értékelése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_Toc101457683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353F89">
          <w:rPr>
            <w:noProof/>
            <w:webHidden/>
          </w:rPr>
          <w:t>25</w:t>
        </w:r>
        <w:r w:rsidR="001D60DA" w:rsidRPr="00E31977">
          <w:rPr>
            <w:noProof/>
            <w:webHidden/>
          </w:rPr>
          <w:fldChar w:fldCharType="end"/>
        </w:r>
      </w:hyperlink>
    </w:p>
    <w:p w14:paraId="29BEB8D7" w14:textId="65A43AF8" w:rsidR="001D60DA" w:rsidRPr="00E31977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84" w:history="1">
        <w:r w:rsidR="001D60DA" w:rsidRPr="00E31977">
          <w:rPr>
            <w:rStyle w:val="Hiperhivatkozs"/>
            <w:noProof/>
          </w:rPr>
          <w:t>8.1 Tesztelés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_Toc101457684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353F89">
          <w:rPr>
            <w:noProof/>
            <w:webHidden/>
          </w:rPr>
          <w:t>25</w:t>
        </w:r>
        <w:r w:rsidR="001D60DA" w:rsidRPr="00E31977">
          <w:rPr>
            <w:noProof/>
            <w:webHidden/>
          </w:rPr>
          <w:fldChar w:fldCharType="end"/>
        </w:r>
      </w:hyperlink>
    </w:p>
    <w:p w14:paraId="14C5E0A8" w14:textId="3C4C1B17" w:rsidR="001D60DA" w:rsidRPr="00E31977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5" w:history="1">
        <w:r w:rsidR="001D60DA" w:rsidRPr="00E31977">
          <w:rPr>
            <w:rStyle w:val="Hiperhivatkozs"/>
            <w:noProof/>
          </w:rPr>
          <w:t>9 Összefoglalás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_Toc101457685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353F89">
          <w:rPr>
            <w:noProof/>
            <w:webHidden/>
          </w:rPr>
          <w:t>26</w:t>
        </w:r>
        <w:r w:rsidR="001D60DA" w:rsidRPr="00E31977">
          <w:rPr>
            <w:noProof/>
            <w:webHidden/>
          </w:rPr>
          <w:fldChar w:fldCharType="end"/>
        </w:r>
      </w:hyperlink>
    </w:p>
    <w:p w14:paraId="06484AA0" w14:textId="0800BE74" w:rsidR="001D60DA" w:rsidRPr="00E31977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1457686" w:history="1">
        <w:r w:rsidR="001D60DA" w:rsidRPr="00E31977">
          <w:rPr>
            <w:rStyle w:val="Hiperhivatkozs"/>
            <w:noProof/>
          </w:rPr>
          <w:t>9.1 Konklúzió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_Toc101457686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353F89">
          <w:rPr>
            <w:noProof/>
            <w:webHidden/>
          </w:rPr>
          <w:t>26</w:t>
        </w:r>
        <w:r w:rsidR="001D60DA" w:rsidRPr="00E31977">
          <w:rPr>
            <w:noProof/>
            <w:webHidden/>
          </w:rPr>
          <w:fldChar w:fldCharType="end"/>
        </w:r>
      </w:hyperlink>
    </w:p>
    <w:p w14:paraId="1E639B71" w14:textId="011FC430" w:rsidR="001D60DA" w:rsidRPr="00E31977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7" w:history="1">
        <w:r w:rsidR="001D60DA" w:rsidRPr="00E31977">
          <w:rPr>
            <w:rStyle w:val="Hiperhivatkozs"/>
            <w:noProof/>
          </w:rPr>
          <w:t>10 Köszönetnyilvánítás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_Toc101457687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353F89">
          <w:rPr>
            <w:noProof/>
            <w:webHidden/>
          </w:rPr>
          <w:t>27</w:t>
        </w:r>
        <w:r w:rsidR="001D60DA" w:rsidRPr="00E31977">
          <w:rPr>
            <w:noProof/>
            <w:webHidden/>
          </w:rPr>
          <w:fldChar w:fldCharType="end"/>
        </w:r>
      </w:hyperlink>
    </w:p>
    <w:p w14:paraId="6E4F042E" w14:textId="78F4A303" w:rsidR="001D60DA" w:rsidRPr="00E31977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8" w:history="1">
        <w:r w:rsidR="001D60DA" w:rsidRPr="00E31977">
          <w:rPr>
            <w:rStyle w:val="Hiperhivatkozs"/>
            <w:noProof/>
          </w:rPr>
          <w:t>11 Irodalomjegyzék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_Toc101457688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353F89">
          <w:rPr>
            <w:noProof/>
            <w:webHidden/>
          </w:rPr>
          <w:t>28</w:t>
        </w:r>
        <w:r w:rsidR="001D60DA" w:rsidRPr="00E31977">
          <w:rPr>
            <w:noProof/>
            <w:webHidden/>
          </w:rPr>
          <w:fldChar w:fldCharType="end"/>
        </w:r>
      </w:hyperlink>
    </w:p>
    <w:p w14:paraId="68605983" w14:textId="1D55A991" w:rsidR="001D60DA" w:rsidRPr="00E31977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1457689" w:history="1">
        <w:r w:rsidR="001D60DA" w:rsidRPr="00E31977">
          <w:rPr>
            <w:rStyle w:val="Hiperhivatkozs"/>
            <w:noProof/>
          </w:rPr>
          <w:t>Függelék</w:t>
        </w:r>
        <w:r w:rsidR="001D60DA" w:rsidRPr="00E31977">
          <w:rPr>
            <w:noProof/>
            <w:webHidden/>
          </w:rPr>
          <w:tab/>
        </w:r>
        <w:r w:rsidR="001D60DA" w:rsidRPr="00E31977">
          <w:rPr>
            <w:noProof/>
            <w:webHidden/>
          </w:rPr>
          <w:fldChar w:fldCharType="begin"/>
        </w:r>
        <w:r w:rsidR="001D60DA" w:rsidRPr="00E31977">
          <w:rPr>
            <w:noProof/>
            <w:webHidden/>
          </w:rPr>
          <w:instrText xml:space="preserve"> PAGEREF _Toc101457689 \h </w:instrText>
        </w:r>
        <w:r w:rsidR="001D60DA" w:rsidRPr="00E31977">
          <w:rPr>
            <w:noProof/>
            <w:webHidden/>
          </w:rPr>
        </w:r>
        <w:r w:rsidR="001D60DA" w:rsidRPr="00E31977">
          <w:rPr>
            <w:noProof/>
            <w:webHidden/>
          </w:rPr>
          <w:fldChar w:fldCharType="separate"/>
        </w:r>
        <w:r w:rsidR="00353F89">
          <w:rPr>
            <w:noProof/>
            <w:webHidden/>
          </w:rPr>
          <w:t>29</w:t>
        </w:r>
        <w:r w:rsidR="001D60DA" w:rsidRPr="00E31977">
          <w:rPr>
            <w:noProof/>
            <w:webHidden/>
          </w:rPr>
          <w:fldChar w:fldCharType="end"/>
        </w:r>
      </w:hyperlink>
    </w:p>
    <w:p w14:paraId="45012F29" w14:textId="5356D9B8" w:rsidR="00730B3C" w:rsidRPr="00E31977" w:rsidRDefault="00730B3C">
      <w:r w:rsidRPr="00E31977">
        <w:rPr>
          <w:b/>
          <w:bCs/>
        </w:rPr>
        <w:fldChar w:fldCharType="end"/>
      </w:r>
    </w:p>
    <w:p w14:paraId="597B17CD" w14:textId="77777777" w:rsidR="0063585C" w:rsidRPr="00E31977" w:rsidRDefault="0063585C" w:rsidP="00491D1C">
      <w:pPr>
        <w:pStyle w:val="Kpalrs"/>
      </w:pPr>
    </w:p>
    <w:p w14:paraId="624D007E" w14:textId="77777777" w:rsidR="00681E99" w:rsidRPr="00E31977" w:rsidRDefault="00681E99" w:rsidP="00854BDC">
      <w:pPr>
        <w:pStyle w:val="Nyilatkozatcm"/>
      </w:pPr>
      <w:r w:rsidRPr="00E31977">
        <w:lastRenderedPageBreak/>
        <w:t>Hallgatói nyilatkozat</w:t>
      </w:r>
    </w:p>
    <w:p w14:paraId="3F18C6A1" w14:textId="3D0972E9" w:rsidR="00681E99" w:rsidRPr="00E31977" w:rsidRDefault="00681E99" w:rsidP="005E01E0">
      <w:pPr>
        <w:pStyle w:val="Nyilatkozatszveg"/>
      </w:pPr>
      <w:r w:rsidRPr="00E31977">
        <w:t xml:space="preserve">Alulírott </w:t>
      </w:r>
      <w:r w:rsidR="007423EA" w:rsidRPr="00E31977">
        <w:rPr>
          <w:b/>
          <w:bCs/>
        </w:rPr>
        <w:t>Sándor Dávid</w:t>
      </w:r>
      <w:r w:rsidRPr="00E31977">
        <w:t>, szigorló hallgató kijelentem, hogy ezt a diplomatervet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3488D4B2" w14:textId="77777777" w:rsidR="00681E99" w:rsidRPr="00E31977" w:rsidRDefault="00681E99" w:rsidP="005E01E0">
      <w:pPr>
        <w:pStyle w:val="Nyilatkozatszveg"/>
      </w:pPr>
      <w:r w:rsidRPr="00E31977">
        <w:t>Hozzájárulok, hogy a jel</w:t>
      </w:r>
      <w:r w:rsidR="00630A92" w:rsidRPr="00E31977">
        <w:t>en munkám alapadatait (szerző</w:t>
      </w:r>
      <w:r w:rsidRPr="00E31977">
        <w:t>, cím, angol és magyar nyelvű tartalmi kivonat, készítés éve, konzulens(</w:t>
      </w:r>
      <w:proofErr w:type="spellStart"/>
      <w:r w:rsidRPr="00E31977">
        <w:t>ek</w:t>
      </w:r>
      <w:proofErr w:type="spellEnd"/>
      <w:r w:rsidRPr="00E31977">
        <w:t xml:space="preserve">) neve) a BME VIK nyilvánosan hozzáférhető elektronikus formában, a munka teljes szövegét pedig az egyetem belső hálózatán keresztül (vagy </w:t>
      </w:r>
      <w:r w:rsidR="00730B3C" w:rsidRPr="00E31977">
        <w:t>hitelesített</w:t>
      </w:r>
      <w:r w:rsidRPr="00E31977">
        <w:t xml:space="preserve"> felhasználók számára) </w:t>
      </w:r>
      <w:proofErr w:type="spellStart"/>
      <w:r w:rsidRPr="00E31977">
        <w:t>közzétegye</w:t>
      </w:r>
      <w:proofErr w:type="spellEnd"/>
      <w:r w:rsidRPr="00E31977">
        <w:t xml:space="preserve">. Kijelentem, hogy a benyújtott munka és annak elektronikus verziója megegyezik. Dékáni engedéllyel titkosított diplomatervek esetén a dolgozat szövege csak 3 év </w:t>
      </w:r>
      <w:r w:rsidR="002D7DA9" w:rsidRPr="00E31977">
        <w:t>eltelte után</w:t>
      </w:r>
      <w:r w:rsidRPr="00E31977">
        <w:t xml:space="preserve"> válik hozzáférhetővé.</w:t>
      </w:r>
    </w:p>
    <w:p w14:paraId="00549213" w14:textId="7D6E97B8" w:rsidR="00681E99" w:rsidRPr="00E31977" w:rsidRDefault="00681E99" w:rsidP="00681E99">
      <w:pPr>
        <w:pStyle w:val="Nyilatkozatkeltezs"/>
      </w:pPr>
      <w:r w:rsidRPr="00E31977">
        <w:t xml:space="preserve">Kelt: Budapest, </w:t>
      </w:r>
      <w:r w:rsidR="00630A92" w:rsidRPr="00E31977">
        <w:t>20</w:t>
      </w:r>
      <w:r w:rsidR="00680AF5" w:rsidRPr="00E31977">
        <w:t>22</w:t>
      </w:r>
      <w:r w:rsidR="00630A92" w:rsidRPr="00E31977">
        <w:t xml:space="preserve">. </w:t>
      </w:r>
      <w:r w:rsidR="00680AF5" w:rsidRPr="00E31977">
        <w:t>04</w:t>
      </w:r>
      <w:r w:rsidR="00630A92" w:rsidRPr="00E31977">
        <w:t xml:space="preserve">. </w:t>
      </w:r>
      <w:r w:rsidR="00680AF5" w:rsidRPr="00E31977">
        <w:t>21</w:t>
      </w:r>
    </w:p>
    <w:p w14:paraId="47749B79" w14:textId="77777777" w:rsidR="00681E99" w:rsidRPr="00E31977" w:rsidRDefault="005E01E0" w:rsidP="00854BDC">
      <w:pPr>
        <w:pStyle w:val="Nyilatkozatalrs"/>
      </w:pPr>
      <w:r w:rsidRPr="00E31977">
        <w:tab/>
      </w:r>
      <w:r w:rsidR="00854BDC" w:rsidRPr="00E31977">
        <w:t>...</w:t>
      </w:r>
      <w:r w:rsidRPr="00E31977">
        <w:t>…………………………………………….</w:t>
      </w:r>
    </w:p>
    <w:p w14:paraId="5F7D501E" w14:textId="75C0A685" w:rsidR="005E01E0" w:rsidRPr="00E31977" w:rsidRDefault="00630A92" w:rsidP="00630A92">
      <w:pPr>
        <w:pStyle w:val="Nyilatkozatalrs"/>
        <w:ind w:firstLine="634"/>
      </w:pPr>
      <w:r w:rsidRPr="00E31977">
        <w:t xml:space="preserve">                        </w:t>
      </w:r>
      <w:r w:rsidR="00680AF5" w:rsidRPr="00E31977">
        <w:t>Sándor Dávid</w:t>
      </w:r>
    </w:p>
    <w:p w14:paraId="65776AFC" w14:textId="77777777" w:rsidR="00854BDC" w:rsidRPr="00E31977" w:rsidRDefault="00854BDC" w:rsidP="00854BDC">
      <w:pPr>
        <w:pStyle w:val="Nyilatkozatszveg"/>
      </w:pPr>
    </w:p>
    <w:p w14:paraId="31502874" w14:textId="77777777" w:rsidR="00681E99" w:rsidRPr="00E31977" w:rsidRDefault="00681E99" w:rsidP="00267677">
      <w:pPr>
        <w:sectPr w:rsidR="00681E99" w:rsidRPr="00E31977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77777777" w:rsidR="0063585C" w:rsidRPr="00E31977" w:rsidRDefault="0063585C" w:rsidP="00816BCB">
      <w:pPr>
        <w:pStyle w:val="Fejezetcimszmozsnlkl"/>
      </w:pPr>
      <w:bookmarkStart w:id="0" w:name="_Toc101457664"/>
      <w:r w:rsidRPr="00E31977">
        <w:lastRenderedPageBreak/>
        <w:t>Összefoglaló</w:t>
      </w:r>
      <w:bookmarkEnd w:id="0"/>
    </w:p>
    <w:p w14:paraId="2E0E5560" w14:textId="77777777" w:rsidR="00630A92" w:rsidRPr="00E31977" w:rsidRDefault="00630A92" w:rsidP="00630A92">
      <w:r w:rsidRPr="00E31977">
        <w:t xml:space="preserve">A szakdolgozat, vagy diplomaterv elkészítése minden egyetemi hallgató életében egy fontos mérföldkő. Lehetőséget ad arra, hogy az egyetemi évei során megtanultakat kamatoztassa és eredményeit szélesebb közönség előtt bemutassa, s mérnöki rátermettségét bizonyítsa. </w:t>
      </w:r>
      <w:r w:rsidR="0003623B" w:rsidRPr="00E31977">
        <w:t xml:space="preserve">Fontos azonban, hogy a dolgozat elkészítésének folyamata számos csapdát is rejt magában. Rossz időgazdálkodás, hiányos szövegszerkesztési ismeretek, illetve a dolgozat készítéséhez nélkülözhetetlen „műfaji” szabályok ismeretének hiánya könnyen oda vezethetnek, hogy egy egyébként jelentős időbefektetéssel készült kiemelkedő szoftver is csak gyengébb minősítést kapjon a gyenge minőségű dolgozat miatt. </w:t>
      </w:r>
    </w:p>
    <w:p w14:paraId="76EE1937" w14:textId="77777777" w:rsidR="0003623B" w:rsidRPr="00E31977" w:rsidRDefault="0003623B" w:rsidP="00630A92">
      <w:r w:rsidRPr="00E31977">
        <w:t xml:space="preserve">E dokumentum – amellett, hogy egy általános szerkesztési keretet ad a dolgozatodnak – összefoglalja a szakdolgozat/diplomaterv írás írott és íratlan szabályait. Összeszedjük a Word kezelésének legfontosabb részeit (címsorok, ábrák, irodalomjegyzék stb.), a dolgozat felépítésének általános tartalmi és szerkezeti irányelveit. </w:t>
      </w:r>
      <w:r w:rsidR="005334AD" w:rsidRPr="00E31977">
        <w:t>Bár mindenkire igazítható sablon természetesen nem létezik, megadjuk azokat az általános arányokat, oldalszámokat, amelyek betartásával jó eséllyel készíthetsz egy színvonalas dolgozatot. A részletes és pontokba szedett elvárás-lista nem csupán a dolgozat írásakor, de akár más dolgozatok értékelésekor is kiváló támpontként szolgálhat.</w:t>
      </w:r>
    </w:p>
    <w:p w14:paraId="274A4EEA" w14:textId="77777777" w:rsidR="005334AD" w:rsidRPr="00E31977" w:rsidRDefault="005334AD" w:rsidP="00630A92">
      <w:r w:rsidRPr="00E31977">
        <w:t>Az itt átadott ismeretek és szemléletmód nem csupán az aktuális feladatod leküzdésében segíthet, de hosszútávon is számos praktikus fogással bővítheti a szövegszerkesztési és dokumentumkészítési eszköztáradat.</w:t>
      </w:r>
    </w:p>
    <w:p w14:paraId="68C22B44" w14:textId="77777777" w:rsidR="0063585C" w:rsidRPr="00E31977" w:rsidRDefault="0063585C" w:rsidP="00816BCB">
      <w:pPr>
        <w:pStyle w:val="Fejezetcimszmozsnlkl"/>
      </w:pPr>
      <w:bookmarkStart w:id="1" w:name="_Toc101457665"/>
      <w:proofErr w:type="spellStart"/>
      <w:r w:rsidRPr="00E31977">
        <w:lastRenderedPageBreak/>
        <w:t>Abstract</w:t>
      </w:r>
      <w:bookmarkEnd w:id="1"/>
      <w:proofErr w:type="spellEnd"/>
    </w:p>
    <w:p w14:paraId="7C02BBBF" w14:textId="77777777" w:rsidR="005334AD" w:rsidRPr="00E31977" w:rsidRDefault="00692605" w:rsidP="005334AD">
      <w:r w:rsidRPr="00E31977">
        <w:t>Ide jön a</w:t>
      </w:r>
      <w:r w:rsidR="000A7483" w:rsidRPr="00E31977">
        <w:t xml:space="preserve"> ½-</w:t>
      </w:r>
      <w:r w:rsidR="00D23BFC" w:rsidRPr="00E31977">
        <w:t>1 oldalas a</w:t>
      </w:r>
      <w:r w:rsidRPr="00E31977">
        <w:t>ngol nyelvű összefoglaló</w:t>
      </w:r>
      <w:r w:rsidR="000A7483" w:rsidRPr="00E31977">
        <w:t>, amelynek szövege a</w:t>
      </w:r>
      <w:r w:rsidR="002D0621" w:rsidRPr="00E31977">
        <w:t xml:space="preserve"> Diplomaterv</w:t>
      </w:r>
      <w:r w:rsidR="000A7483" w:rsidRPr="00E31977">
        <w:t xml:space="preserve"> Portálra külön is feltöltésre kerül</w:t>
      </w:r>
      <w:r w:rsidRPr="00E31977">
        <w:t>.</w:t>
      </w:r>
      <w:r w:rsidR="005334AD" w:rsidRPr="00E31977">
        <w:t xml:space="preserve"> Ez a magyar nyelvű összefoglaló angolra fordított változata.</w:t>
      </w:r>
    </w:p>
    <w:p w14:paraId="0FE98BBF" w14:textId="290054A9" w:rsidR="001A57BC" w:rsidRPr="00E31977" w:rsidRDefault="003F5425" w:rsidP="006A1B7F">
      <w:pPr>
        <w:pStyle w:val="Cmsor1"/>
      </w:pPr>
      <w:bookmarkStart w:id="2" w:name="_Toc332797397"/>
      <w:bookmarkStart w:id="3" w:name="_Toc101457666"/>
      <w:r w:rsidRPr="00E31977">
        <w:lastRenderedPageBreak/>
        <w:t>Bevezetés</w:t>
      </w:r>
      <w:bookmarkEnd w:id="2"/>
      <w:bookmarkEnd w:id="3"/>
    </w:p>
    <w:p w14:paraId="0CBC9D62" w14:textId="276A8AB2" w:rsidR="002D260E" w:rsidRPr="00E31977" w:rsidRDefault="002D260E" w:rsidP="002D260E">
      <w:r w:rsidRPr="00E31977">
        <w:t>A feladat bemutatása.</w:t>
      </w:r>
    </w:p>
    <w:p w14:paraId="2E4C205A" w14:textId="1104465E" w:rsidR="002D260E" w:rsidRPr="00E31977" w:rsidRDefault="002D260E" w:rsidP="009D6082">
      <w:pPr>
        <w:pStyle w:val="Cmsor2"/>
      </w:pPr>
      <w:bookmarkStart w:id="4" w:name="_Toc101457667"/>
      <w:r w:rsidRPr="00E31977">
        <w:t>Motiváció</w:t>
      </w:r>
      <w:bookmarkEnd w:id="4"/>
    </w:p>
    <w:p w14:paraId="6C0C4B2E" w14:textId="7B66FB05" w:rsidR="002D260E" w:rsidRPr="00E31977" w:rsidRDefault="002D260E" w:rsidP="002D260E">
      <w:r w:rsidRPr="00E31977">
        <w:t>A motiváció ismertetése.</w:t>
      </w:r>
    </w:p>
    <w:p w14:paraId="62D79D59" w14:textId="1A964C64" w:rsidR="002D260E" w:rsidRPr="00E31977" w:rsidRDefault="002D260E" w:rsidP="009D6082">
      <w:pPr>
        <w:pStyle w:val="Cmsor2"/>
      </w:pPr>
      <w:bookmarkStart w:id="5" w:name="_Toc101457668"/>
      <w:r w:rsidRPr="00E31977">
        <w:t>A dolgozat szerkezete</w:t>
      </w:r>
      <w:bookmarkEnd w:id="5"/>
    </w:p>
    <w:p w14:paraId="12FD6715" w14:textId="3CCAB487" w:rsidR="002D260E" w:rsidRPr="00E31977" w:rsidRDefault="002D260E" w:rsidP="002D260E">
      <w:r w:rsidRPr="00E31977">
        <w:t>A dolgozat szerkezetének bemutatása.</w:t>
      </w:r>
    </w:p>
    <w:p w14:paraId="67B8AB75" w14:textId="49DEE403" w:rsidR="00877820" w:rsidRPr="00E31977" w:rsidRDefault="009D6082" w:rsidP="005334AD">
      <w:pPr>
        <w:pStyle w:val="Cmsor1"/>
      </w:pPr>
      <w:bookmarkStart w:id="6" w:name="_Toc101457669"/>
      <w:bookmarkStart w:id="7" w:name="_Toc332797398"/>
      <w:r w:rsidRPr="00E31977">
        <w:lastRenderedPageBreak/>
        <w:t>Háttérismeretek</w:t>
      </w:r>
      <w:bookmarkEnd w:id="6"/>
    </w:p>
    <w:p w14:paraId="06DE1372" w14:textId="5E5390CE" w:rsidR="00A872AB" w:rsidRDefault="00A872AB" w:rsidP="00A872AB">
      <w:r w:rsidRPr="00E31977">
        <w:t>A</w:t>
      </w:r>
      <w:r w:rsidR="00C37475" w:rsidRPr="00E31977">
        <w:t xml:space="preserve">z alábbi fejezetben olyan témakörök, fogalmak, technológiák kerülnek bemutatásra, amelyek a diplomaterv </w:t>
      </w:r>
      <w:r w:rsidR="00B927E8" w:rsidRPr="00E31977">
        <w:t>értelmezését segítik</w:t>
      </w:r>
      <w:r w:rsidR="00C37475" w:rsidRPr="00E31977">
        <w:t xml:space="preserve">. </w:t>
      </w:r>
      <w:r w:rsidR="00B927E8" w:rsidRPr="00E31977">
        <w:t xml:space="preserve">A fejezetnek nem célja az adott témakörök részletes dokumentációja, a hangsúly minden esetben a </w:t>
      </w:r>
      <w:r w:rsidR="000D48DF" w:rsidRPr="00E31977">
        <w:t>diplomaterv megértéséhez elengedhetetlen</w:t>
      </w:r>
      <w:r w:rsidR="00B748FC" w:rsidRPr="00E31977">
        <w:t xml:space="preserve">ül fontos </w:t>
      </w:r>
      <w:r w:rsidR="00CF172C" w:rsidRPr="00E31977">
        <w:t xml:space="preserve">fogalmak </w:t>
      </w:r>
      <w:r w:rsidR="00B748FC" w:rsidRPr="00E31977">
        <w:t>bemutatásán van.</w:t>
      </w:r>
      <w:r w:rsidR="00B17FC5" w:rsidRPr="00E31977">
        <w:t xml:space="preserve"> Amennyiben az Olvasó </w:t>
      </w:r>
      <w:r w:rsidR="00580135" w:rsidRPr="00E31977">
        <w:t>egy adott témakörhöz kapcsolódó további szakirodalmat keres, ajánlom az irodalomjegyzékben összegyűjtött források, hivatkozások</w:t>
      </w:r>
      <w:r w:rsidR="00401A45" w:rsidRPr="00E31977">
        <w:t xml:space="preserve"> </w:t>
      </w:r>
      <w:r w:rsidR="004137DB">
        <w:t>tanulmányozását</w:t>
      </w:r>
      <w:r w:rsidR="00401A45" w:rsidRPr="00E31977">
        <w:t>.</w:t>
      </w:r>
    </w:p>
    <w:p w14:paraId="46E7193C" w14:textId="1619F626" w:rsidR="00A43525" w:rsidRDefault="00A43525" w:rsidP="00A43525">
      <w:pPr>
        <w:pStyle w:val="Cmsor2"/>
      </w:pPr>
      <w:r>
        <w:t>Unix-szerű grafikus felhasználói felületek</w:t>
      </w:r>
    </w:p>
    <w:p w14:paraId="76B9C08C" w14:textId="2F5B9663" w:rsidR="000D266F" w:rsidRDefault="00392401" w:rsidP="000D266F">
      <w:r>
        <w:rPr>
          <w:noProof/>
        </w:rPr>
        <w:drawing>
          <wp:anchor distT="0" distB="0" distL="114300" distR="114300" simplePos="0" relativeHeight="251662848" behindDoc="0" locked="0" layoutInCell="1" allowOverlap="1" wp14:anchorId="7ED7CBAD" wp14:editId="74C89FB9">
            <wp:simplePos x="0" y="0"/>
            <wp:positionH relativeFrom="column">
              <wp:posOffset>825288</wp:posOffset>
            </wp:positionH>
            <wp:positionV relativeFrom="paragraph">
              <wp:posOffset>1669838</wp:posOffset>
            </wp:positionV>
            <wp:extent cx="4046220" cy="3970020"/>
            <wp:effectExtent l="0" t="0" r="0" b="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457">
        <w:rPr>
          <w:noProof/>
        </w:rPr>
        <w:pict w14:anchorId="53A65872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68.15pt;margin-top:445.2pt;width:314.55pt;height:20.2pt;z-index:251660288;mso-position-horizontal-relative:text;mso-position-vertical-relative:text" stroked="f">
            <v:textbox style="mso-next-textbox:#_x0000_s1033" inset="0,0,0,0">
              <w:txbxContent>
                <w:p w14:paraId="2F9BE9F4" w14:textId="72324FBC" w:rsidR="00386457" w:rsidRPr="00CD2961" w:rsidRDefault="00386457" w:rsidP="00386457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705942"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. </w:t>
                  </w:r>
                  <w:r w:rsidR="00601E79">
                    <w:t>á</w:t>
                  </w:r>
                  <w:r>
                    <w:t xml:space="preserve">bra </w:t>
                  </w:r>
                  <w:r w:rsidRPr="00601E79">
                    <w:rPr>
                      <w:b w:val="0"/>
                      <w:bCs w:val="0"/>
                    </w:rPr>
                    <w:t>A GUI felépítése</w:t>
                  </w:r>
                </w:p>
              </w:txbxContent>
            </v:textbox>
            <w10:wrap type="topAndBottom"/>
          </v:shape>
        </w:pict>
      </w:r>
      <w:r w:rsidR="00A43525" w:rsidRPr="00E31977">
        <w:t>A Unix-szerű operációs rendszerek esetén a grafikus felhasználói felület (amennyiben a rendszer egyáltalán rendelkezik GUI-</w:t>
      </w:r>
      <w:proofErr w:type="spellStart"/>
      <w:r w:rsidR="00A43525" w:rsidRPr="00E31977">
        <w:t>val</w:t>
      </w:r>
      <w:proofErr w:type="spellEnd"/>
      <w:r w:rsidR="00A43525" w:rsidRPr="00E31977">
        <w:t xml:space="preserve"> (</w:t>
      </w:r>
      <w:proofErr w:type="spellStart"/>
      <w:r w:rsidR="00A43525" w:rsidRPr="00E31977">
        <w:t>Graphical</w:t>
      </w:r>
      <w:proofErr w:type="spellEnd"/>
      <w:r w:rsidR="00A43525" w:rsidRPr="00E31977">
        <w:t xml:space="preserve"> </w:t>
      </w:r>
      <w:proofErr w:type="spellStart"/>
      <w:r w:rsidR="00A43525" w:rsidRPr="00E31977">
        <w:t>User</w:t>
      </w:r>
      <w:proofErr w:type="spellEnd"/>
      <w:r w:rsidR="00A43525" w:rsidRPr="00E31977">
        <w:t xml:space="preserve"> </w:t>
      </w:r>
      <w:proofErr w:type="spellStart"/>
      <w:r w:rsidR="00A43525" w:rsidRPr="00E31977">
        <w:t>Interface</w:t>
      </w:r>
      <w:proofErr w:type="spellEnd"/>
      <w:r w:rsidR="00A43525" w:rsidRPr="00E31977">
        <w:t xml:space="preserve">)) meglehetősen összetett. Egy GUI általában több különböző komponensből áll, például (a teljeség igénye nélkül): </w:t>
      </w:r>
      <w:r w:rsidR="00B1132E">
        <w:t xml:space="preserve">asztali környezet, </w:t>
      </w:r>
      <w:r w:rsidR="00A43525" w:rsidRPr="00E31977">
        <w:t xml:space="preserve">ablakozó szoftver, </w:t>
      </w:r>
      <w:proofErr w:type="spellStart"/>
      <w:r w:rsidR="00A43525" w:rsidRPr="00E31977">
        <w:t>widget</w:t>
      </w:r>
      <w:proofErr w:type="spellEnd"/>
      <w:r w:rsidR="00A43525" w:rsidRPr="00E31977">
        <w:t xml:space="preserve"> könyvtárak, bemeneti / kimeneti eszközök,</w:t>
      </w:r>
      <w:r w:rsidR="00B1132E">
        <w:t xml:space="preserve"> megjelenítő szerver,</w:t>
      </w:r>
      <w:r w:rsidR="00A43525" w:rsidRPr="00E31977">
        <w:t xml:space="preserve"> stb. </w:t>
      </w:r>
      <w:r w:rsidR="000D266F">
        <w:t>A következő ábra betekintést nyújt egy tipikus GUI felépítésébe:</w:t>
      </w:r>
    </w:p>
    <w:p w14:paraId="725B7675" w14:textId="20F27847" w:rsidR="00BD7406" w:rsidRDefault="005D0884" w:rsidP="00BD7406">
      <w:r>
        <w:lastRenderedPageBreak/>
        <w:t xml:space="preserve">A felhasználó elsősorban az </w:t>
      </w:r>
      <w:r w:rsidRPr="005D0884">
        <w:rPr>
          <w:b/>
          <w:bCs/>
        </w:rPr>
        <w:t>asztali környezettel</w:t>
      </w:r>
      <w:r w:rsidR="00B03750">
        <w:rPr>
          <w:b/>
          <w:bCs/>
        </w:rPr>
        <w:t xml:space="preserve"> </w:t>
      </w:r>
      <w:r w:rsidR="00B03750" w:rsidRPr="00B03750">
        <w:t>(</w:t>
      </w:r>
      <w:proofErr w:type="spellStart"/>
      <w:r w:rsidR="00B03750" w:rsidRPr="00B03750">
        <w:t>desktop</w:t>
      </w:r>
      <w:proofErr w:type="spellEnd"/>
      <w:r w:rsidR="00B03750" w:rsidRPr="00B03750">
        <w:t xml:space="preserve"> </w:t>
      </w:r>
      <w:proofErr w:type="spellStart"/>
      <w:r w:rsidR="00B03750" w:rsidRPr="00B03750">
        <w:t>environment</w:t>
      </w:r>
      <w:proofErr w:type="spellEnd"/>
      <w:r w:rsidR="00B03750" w:rsidRPr="00B03750">
        <w:t>)</w:t>
      </w:r>
      <w:r>
        <w:t xml:space="preserve"> lép interakcióba.</w:t>
      </w:r>
      <w:r w:rsidR="00392401">
        <w:t xml:space="preserve"> </w:t>
      </w:r>
      <w:r w:rsidR="00B03750" w:rsidRPr="00E31977">
        <w:t>A legtöbb grafikus interfésszel rendelkező Linux disztribúció valamilyen asztali környezetet használ</w:t>
      </w:r>
      <w:r w:rsidR="00B03750">
        <w:t xml:space="preserve">. </w:t>
      </w:r>
      <w:r w:rsidR="00B03750">
        <w:t xml:space="preserve">Jelenleg a legelterjedtebb asztali környezetek közé tartozik a GNOME, a KDE illetve a </w:t>
      </w:r>
      <w:proofErr w:type="spellStart"/>
      <w:r w:rsidR="00B03750">
        <w:t>Xfce</w:t>
      </w:r>
      <w:proofErr w:type="spellEnd"/>
      <w:r w:rsidR="00B03750">
        <w:t>.</w:t>
      </w:r>
      <w:r w:rsidR="00B03750" w:rsidRPr="00E31977">
        <w:t xml:space="preserve"> Ezek a szoftverek különböző GUI elemeket biztosítanak (ikonok, </w:t>
      </w:r>
      <w:proofErr w:type="spellStart"/>
      <w:r w:rsidR="00B03750" w:rsidRPr="00E31977">
        <w:t>widget</w:t>
      </w:r>
      <w:proofErr w:type="spellEnd"/>
      <w:r w:rsidR="00B03750" w:rsidRPr="00E31977">
        <w:t xml:space="preserve">-ek, háttérképek), interfészeket nyújtanak grafikus felületek programozására. </w:t>
      </w:r>
      <w:r w:rsidR="004A3FEE" w:rsidRPr="004A3FEE">
        <w:t xml:space="preserve">Az </w:t>
      </w:r>
      <w:r w:rsidR="004A3FEE">
        <w:t xml:space="preserve">asztali környezetek gyakran </w:t>
      </w:r>
      <w:r w:rsidR="004A3FEE" w:rsidRPr="004A3FEE">
        <w:t xml:space="preserve">nem csak felületet és külalakot nyújtanak, </w:t>
      </w:r>
      <w:r w:rsidR="004A3FEE">
        <w:t xml:space="preserve">sokszor </w:t>
      </w:r>
      <w:r w:rsidR="004A3FEE" w:rsidRPr="004A3FEE">
        <w:t>tartalmaz</w:t>
      </w:r>
      <w:r w:rsidR="004A3FEE">
        <w:t>nak</w:t>
      </w:r>
      <w:r w:rsidR="004A3FEE" w:rsidRPr="004A3FEE">
        <w:t xml:space="preserve"> saját fájlkezelőt, beállítóprogramot, levelezőklienst és egyéb felhasználói programokat.</w:t>
      </w:r>
      <w:r w:rsidR="004004A4">
        <w:t xml:space="preserve"> </w:t>
      </w:r>
      <w:proofErr w:type="spellStart"/>
      <w:r w:rsidR="00B03750" w:rsidRPr="00E31977">
        <w:t>Architekturálisan</w:t>
      </w:r>
      <w:proofErr w:type="spellEnd"/>
      <w:r w:rsidR="00B03750" w:rsidRPr="00E31977">
        <w:t xml:space="preserve"> egy magasabb absztrakciós szinten helyezkednek el, mint a megjelenítő szerver, nem kommunikálnak közvetlenül a kernellel.</w:t>
      </w:r>
    </w:p>
    <w:p w14:paraId="10FCFB56" w14:textId="1B556BB7" w:rsidR="00D845A6" w:rsidRDefault="00D845A6" w:rsidP="00BD7406">
      <w:r w:rsidRPr="00D845A6">
        <w:t xml:space="preserve">Az </w:t>
      </w:r>
      <w:r w:rsidRPr="00D845A6">
        <w:rPr>
          <w:b/>
          <w:bCs/>
        </w:rPr>
        <w:t>ablakozó szoftver</w:t>
      </w:r>
      <w:r>
        <w:t xml:space="preserve"> </w:t>
      </w:r>
      <w:r w:rsidRPr="00D845A6">
        <w:t>(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manager</w:t>
      </w:r>
      <w:proofErr w:type="spellEnd"/>
      <w:r w:rsidRPr="00D845A6">
        <w:t xml:space="preserve">) olyan </w:t>
      </w:r>
      <w:r w:rsidR="007E4DC2">
        <w:t>szoftver</w:t>
      </w:r>
      <w:r w:rsidRPr="00D845A6">
        <w:t>, amely egy ablakrendszerben az ablakok elhelyezését és megjelenését vezérli egy grafikus felhasználói felületen. Ez lehet egy asztali környezet része vagy önállóan is használható.</w:t>
      </w:r>
    </w:p>
    <w:p w14:paraId="29418388" w14:textId="3A6E7ED8" w:rsidR="00BD7406" w:rsidRDefault="00BD7406" w:rsidP="00BD7406">
      <w:r w:rsidRPr="00E31977">
        <w:t xml:space="preserve">Azt a szoftvert, ami a különböző GUI komponenseket összefogja és lehetővé teszi, hogy ezek hatékonyan együttműködjenek </w:t>
      </w:r>
      <w:r w:rsidRPr="00BD7406">
        <w:rPr>
          <w:b/>
          <w:bCs/>
        </w:rPr>
        <w:t>megjelenítő szervernek</w:t>
      </w:r>
      <w:r w:rsidRPr="00E31977">
        <w:t xml:space="preserve"> (display server) hívják. A megjelenítő szerver kezeli az alsóbb szintű funkciókat, közvetlenül kommunikál a kernellel (ezen keresztül pedig a hardver erőforrásokkal). A képernyőre való rajzolást és a bemeneti / kimeneti eszközök adatainak továbbítását a grafikus alkalmazások felé </w:t>
      </w:r>
      <w:r>
        <w:t>szintén</w:t>
      </w:r>
      <w:r w:rsidRPr="00E31977">
        <w:t xml:space="preserve"> a megjelenítő szerver végzi. A többi felsőbb szintű komponenst </w:t>
      </w:r>
      <w:r>
        <w:t xml:space="preserve">egymással </w:t>
      </w:r>
      <w:r w:rsidRPr="00E31977">
        <w:t>integrálja, interfészeket biztosít, amelyeken keresztül az alsóbb szintű funkciók elérhetővé válnak.</w:t>
      </w:r>
    </w:p>
    <w:p w14:paraId="3C04EA74" w14:textId="4E11E569" w:rsidR="00BD7406" w:rsidRPr="00A43525" w:rsidRDefault="00BD7406" w:rsidP="00BD7406">
      <w:r w:rsidRPr="00E31977">
        <w:t xml:space="preserve">A megjelenítő szerver kliensének tekintünk általában minden grafikus felülettel rendelkező alkalmazást, de természetesen GUI nélküli programok is lehetnek kliens alkalmazások. A megjelenítő szerver a klienseivel a </w:t>
      </w:r>
      <w:r w:rsidRPr="00BD7406">
        <w:rPr>
          <w:b/>
          <w:bCs/>
        </w:rPr>
        <w:t>megjelenítő protokollon</w:t>
      </w:r>
      <w:r w:rsidRPr="00E31977">
        <w:t xml:space="preserve"> (display </w:t>
      </w:r>
      <w:proofErr w:type="spellStart"/>
      <w:r w:rsidRPr="00E31977">
        <w:t>protocol</w:t>
      </w:r>
      <w:proofErr w:type="spellEnd"/>
      <w:r w:rsidRPr="00E31977">
        <w:t>) keresztül kommunikál.</w:t>
      </w:r>
    </w:p>
    <w:p w14:paraId="64A8978F" w14:textId="0359EE36" w:rsidR="00A872AB" w:rsidRPr="00E31977" w:rsidRDefault="00A872AB" w:rsidP="00601E79">
      <w:pPr>
        <w:pStyle w:val="Cmsor2"/>
      </w:pPr>
      <w:bookmarkStart w:id="8" w:name="_Toc101457670"/>
      <w:r w:rsidRPr="00E31977">
        <w:t>Megjelenít</w:t>
      </w:r>
      <w:r w:rsidR="00E96330" w:rsidRPr="00E31977">
        <w:t>ő</w:t>
      </w:r>
      <w:r w:rsidRPr="00E31977">
        <w:t xml:space="preserve"> protokollok</w:t>
      </w:r>
      <w:bookmarkEnd w:id="8"/>
      <w:sdt>
        <w:sdtPr>
          <w:id w:val="82421343"/>
          <w:citation/>
        </w:sdtPr>
        <w:sdtContent>
          <w:r w:rsidR="00A23AA4" w:rsidRPr="00E31977">
            <w:fldChar w:fldCharType="begin"/>
          </w:r>
          <w:r w:rsidR="009D1AD4" w:rsidRPr="00E31977">
            <w:instrText xml:space="preserve">CITATION Wik22 \l 2057 </w:instrText>
          </w:r>
          <w:r w:rsidR="00A23AA4" w:rsidRPr="00E31977">
            <w:fldChar w:fldCharType="separate"/>
          </w:r>
          <w:r w:rsidR="009D1AD4" w:rsidRPr="00E31977">
            <w:rPr>
              <w:noProof/>
            </w:rPr>
            <w:t xml:space="preserve"> [1]</w:t>
          </w:r>
          <w:r w:rsidR="00A23AA4" w:rsidRPr="00E31977">
            <w:fldChar w:fldCharType="end"/>
          </w:r>
        </w:sdtContent>
      </w:sdt>
    </w:p>
    <w:p w14:paraId="65B931C0" w14:textId="3F36F554" w:rsidR="00E52ECE" w:rsidRPr="00E31977" w:rsidRDefault="003B4D80" w:rsidP="00E52ECE">
      <w:r w:rsidRPr="00E31977">
        <w:t>Linux rendszerek esetén t</w:t>
      </w:r>
      <w:r w:rsidR="00EB7099" w:rsidRPr="00E31977">
        <w:t>öbbféle megjelenít</w:t>
      </w:r>
      <w:r w:rsidR="00E96330" w:rsidRPr="00E31977">
        <w:t>ő</w:t>
      </w:r>
      <w:r w:rsidR="00EB7099" w:rsidRPr="00E31977">
        <w:t xml:space="preserve"> protokollal találkozhatunk és egy adott protokollhoz általában többféle implementáció </w:t>
      </w:r>
      <w:r w:rsidRPr="00E31977">
        <w:t xml:space="preserve">is </w:t>
      </w:r>
      <w:r w:rsidR="00EB7099" w:rsidRPr="00E31977">
        <w:t>létezik.</w:t>
      </w:r>
      <w:r w:rsidR="004F2FEA" w:rsidRPr="00E31977">
        <w:t xml:space="preserve"> Az idők során két</w:t>
      </w:r>
      <w:r w:rsidR="00EB7099" w:rsidRPr="00E31977">
        <w:t xml:space="preserve"> </w:t>
      </w:r>
      <w:r w:rsidR="004F2FEA" w:rsidRPr="00E31977">
        <w:t>megjelenít</w:t>
      </w:r>
      <w:r w:rsidR="00E96330" w:rsidRPr="00E31977">
        <w:t>ő</w:t>
      </w:r>
      <w:r w:rsidR="004F2FEA" w:rsidRPr="00E31977">
        <w:t xml:space="preserve"> protokoll terjedt el nagyobb körben, az X </w:t>
      </w:r>
      <w:proofErr w:type="spellStart"/>
      <w:r w:rsidR="004F2FEA" w:rsidRPr="00E31977">
        <w:t>Window</w:t>
      </w:r>
      <w:proofErr w:type="spellEnd"/>
      <w:r w:rsidR="004F2FEA" w:rsidRPr="00E31977">
        <w:t xml:space="preserve"> System, illetve a </w:t>
      </w:r>
      <w:proofErr w:type="spellStart"/>
      <w:r w:rsidR="004F2FEA" w:rsidRPr="00E31977">
        <w:t>Wayland</w:t>
      </w:r>
      <w:proofErr w:type="spellEnd"/>
      <w:r w:rsidR="004F2FEA" w:rsidRPr="00E31977">
        <w:t xml:space="preserve"> </w:t>
      </w:r>
      <w:proofErr w:type="spellStart"/>
      <w:r w:rsidR="004F2FEA" w:rsidRPr="00E31977">
        <w:t>protocoll</w:t>
      </w:r>
      <w:proofErr w:type="spellEnd"/>
      <w:r w:rsidR="004F2FEA" w:rsidRPr="00E31977">
        <w:t>.</w:t>
      </w:r>
      <w:r w:rsidR="00A31D46" w:rsidRPr="00E31977">
        <w:t xml:space="preserve"> Mivel a legnépszerűbb grafikus interfésszel rendelkező Linux disztribúciók LTS (Long Term </w:t>
      </w:r>
      <w:proofErr w:type="spellStart"/>
      <w:r w:rsidR="00A31D46" w:rsidRPr="00E31977">
        <w:t>Support</w:t>
      </w:r>
      <w:proofErr w:type="spellEnd"/>
      <w:r w:rsidR="00A31D46" w:rsidRPr="00E31977">
        <w:t xml:space="preserve">) verziója szinte kivétel nélkül a fent említett </w:t>
      </w:r>
      <w:r w:rsidR="00A31D46" w:rsidRPr="00E31977">
        <w:lastRenderedPageBreak/>
        <w:t>megjelenít</w:t>
      </w:r>
      <w:r w:rsidR="00E96330" w:rsidRPr="00E31977">
        <w:t>ő</w:t>
      </w:r>
      <w:r w:rsidR="00A31D46" w:rsidRPr="00E31977">
        <w:t xml:space="preserve"> protokollok egyikét használja, ezért a diplomaterv során további megjelenít</w:t>
      </w:r>
      <w:r w:rsidR="00E96330" w:rsidRPr="00E31977">
        <w:t>ő</w:t>
      </w:r>
      <w:r w:rsidR="00A31D46" w:rsidRPr="00E31977">
        <w:t xml:space="preserve"> protokollokkal nem foglalkoztam.</w:t>
      </w:r>
    </w:p>
    <w:p w14:paraId="29338C0E" w14:textId="028824DE" w:rsidR="00A872AB" w:rsidRPr="00E31977" w:rsidRDefault="00A872AB" w:rsidP="00601E79">
      <w:pPr>
        <w:pStyle w:val="Cmsor3"/>
      </w:pPr>
      <w:bookmarkStart w:id="9" w:name="_Toc101457671"/>
      <w:r w:rsidRPr="00E31977">
        <w:t xml:space="preserve">X </w:t>
      </w:r>
      <w:proofErr w:type="spellStart"/>
      <w:r w:rsidRPr="00E31977">
        <w:t>Window</w:t>
      </w:r>
      <w:proofErr w:type="spellEnd"/>
      <w:r w:rsidRPr="00E31977">
        <w:t xml:space="preserve"> System</w:t>
      </w:r>
      <w:bookmarkEnd w:id="9"/>
    </w:p>
    <w:p w14:paraId="6FB79E1E" w14:textId="63A1A938" w:rsidR="00390843" w:rsidRPr="00E31977" w:rsidRDefault="001443D1" w:rsidP="00390843">
      <w:r w:rsidRPr="00E31977">
        <w:t xml:space="preserve">Az X </w:t>
      </w:r>
      <w:proofErr w:type="spellStart"/>
      <w:r w:rsidRPr="00E31977">
        <w:t>Window</w:t>
      </w:r>
      <w:proofErr w:type="spellEnd"/>
      <w:r w:rsidRPr="00E31977">
        <w:t xml:space="preserve"> System (X11, helyenként csak X) egy </w:t>
      </w:r>
      <w:r w:rsidR="0049623B" w:rsidRPr="00E31977">
        <w:t xml:space="preserve">nyílt forráskódú </w:t>
      </w:r>
      <w:r w:rsidRPr="00E31977">
        <w:t>megjelenítő protokoll</w:t>
      </w:r>
      <w:r w:rsidR="00B134D2" w:rsidRPr="00E31977">
        <w:t xml:space="preserve"> készlet</w:t>
      </w:r>
      <w:r w:rsidR="006453BD" w:rsidRPr="00E31977">
        <w:t>,</w:t>
      </w:r>
      <w:r w:rsidR="004C277B" w:rsidRPr="00E31977">
        <w:t xml:space="preserve"> amely Unix-szerű rendszerekhez készült. </w:t>
      </w:r>
      <w:r w:rsidR="00C81F63" w:rsidRPr="00E31977">
        <w:t>A protokollt 1984-ben kezdték el kifejleszteni és jelenleg a 11-es verziónál tart (innen ered az X11 kifejezés).</w:t>
      </w:r>
      <w:r w:rsidR="00B134D2" w:rsidRPr="00E31977">
        <w:t xml:space="preserve"> </w:t>
      </w:r>
      <w:r w:rsidR="00BD00E4" w:rsidRPr="00E31977">
        <w:t xml:space="preserve">Maga a </w:t>
      </w:r>
      <w:r w:rsidR="0049623B" w:rsidRPr="00E31977">
        <w:t xml:space="preserve">protokoll egy szöveges leírás, ami </w:t>
      </w:r>
      <w:r w:rsidR="00EA7060" w:rsidRPr="00E31977">
        <w:t>publikusan elérhető.</w:t>
      </w:r>
      <w:r w:rsidR="00BD00E4" w:rsidRPr="00E31977">
        <w:t xml:space="preserve"> </w:t>
      </w:r>
      <w:r w:rsidR="00207730" w:rsidRPr="00E31977">
        <w:t>A protokollhoz t</w:t>
      </w:r>
      <w:r w:rsidR="00BD00E4" w:rsidRPr="00E31977">
        <w:t xml:space="preserve">artozik egy </w:t>
      </w:r>
      <w:r w:rsidR="00207730" w:rsidRPr="00E31977">
        <w:t xml:space="preserve">szerveroldali </w:t>
      </w:r>
      <w:r w:rsidR="00BD00E4" w:rsidRPr="00E31977">
        <w:t>referencia implementáció, amit X.Org Server-</w:t>
      </w:r>
      <w:proofErr w:type="spellStart"/>
      <w:r w:rsidR="00BD00E4" w:rsidRPr="00E31977">
        <w:t>nek</w:t>
      </w:r>
      <w:proofErr w:type="spellEnd"/>
      <w:r w:rsidR="00BD00E4" w:rsidRPr="00E31977">
        <w:t xml:space="preserve"> hívnak.</w:t>
      </w:r>
      <w:r w:rsidR="00A60F16" w:rsidRPr="00E31977">
        <w:t xml:space="preserve"> A protokollt megvalósító elterjedtebb </w:t>
      </w:r>
      <w:r w:rsidR="0024217A" w:rsidRPr="00E31977">
        <w:t xml:space="preserve">C-ben implementált </w:t>
      </w:r>
      <w:r w:rsidR="00A60F16" w:rsidRPr="00E31977">
        <w:t xml:space="preserve">kliensoldali könyvtárak az </w:t>
      </w:r>
      <w:proofErr w:type="spellStart"/>
      <w:r w:rsidR="00A60F16" w:rsidRPr="00E31977">
        <w:t>Xlib</w:t>
      </w:r>
      <w:proofErr w:type="spellEnd"/>
      <w:r w:rsidR="00A60F16" w:rsidRPr="00E31977">
        <w:t xml:space="preserve"> és az XCB.</w:t>
      </w:r>
    </w:p>
    <w:p w14:paraId="3D6865A5" w14:textId="08084B2A" w:rsidR="00D62C7F" w:rsidRPr="00E31977" w:rsidRDefault="00000000" w:rsidP="00197B89">
      <w:r>
        <w:rPr>
          <w:noProof/>
        </w:rPr>
        <w:pict w14:anchorId="47A4F2C5">
          <v:shape id="_x0000_s1026" type="#_x0000_t202" style="position:absolute;left:0;text-align:left;margin-left:76.1pt;margin-top:277.3pt;width:244.85pt;height:.05pt;z-index:251657216;mso-position-horizontal-relative:text;mso-position-vertical-relative:text" stroked="f">
            <v:textbox style="mso-fit-shape-to-text:t" inset="0,0,0,0">
              <w:txbxContent>
                <w:p w14:paraId="1E0250AD" w14:textId="3F86BF88" w:rsidR="00D62C7F" w:rsidRPr="00464A33" w:rsidRDefault="00D62C7F" w:rsidP="00D62C7F">
                  <w:pPr>
                    <w:pStyle w:val="Kpalrs"/>
                    <w:rPr>
                      <w:b w:val="0"/>
                      <w:bCs w:val="0"/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Figure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353F89"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. </w:t>
                  </w:r>
                  <w:r w:rsidR="00464A33">
                    <w:t xml:space="preserve">ábra </w:t>
                  </w:r>
                  <w:r w:rsidR="00464A33">
                    <w:rPr>
                      <w:b w:val="0"/>
                      <w:bCs w:val="0"/>
                    </w:rPr>
                    <w:t xml:space="preserve">Az X </w:t>
                  </w:r>
                  <w:proofErr w:type="spellStart"/>
                  <w:r w:rsidR="00464A33">
                    <w:rPr>
                      <w:b w:val="0"/>
                      <w:bCs w:val="0"/>
                    </w:rPr>
                    <w:t>Window</w:t>
                  </w:r>
                  <w:proofErr w:type="spellEnd"/>
                  <w:r w:rsidR="00464A33">
                    <w:rPr>
                      <w:b w:val="0"/>
                      <w:bCs w:val="0"/>
                    </w:rPr>
                    <w:t xml:space="preserve"> System architektúrája</w:t>
                  </w:r>
                </w:p>
              </w:txbxContent>
            </v:textbox>
            <w10:wrap type="topAndBottom"/>
          </v:shape>
        </w:pict>
      </w:r>
      <w:r w:rsidR="00601E79">
        <w:rPr>
          <w:noProof/>
        </w:rPr>
        <w:pict w14:anchorId="019F121A">
          <v:shape id="_x0000_s1035" type="#_x0000_t202" style="position:absolute;left:0;text-align:left;margin-left:76.1pt;margin-top:277.3pt;width:244.85pt;height:.05pt;z-index:251661312;mso-position-horizontal-relative:text;mso-position-vertical-relative:text" stroked="f">
            <v:textbox style="mso-fit-shape-to-text:t" inset="0,0,0,0">
              <w:txbxContent>
                <w:p w14:paraId="4E860F5D" w14:textId="3226063C" w:rsidR="00601E79" w:rsidRPr="00E93E0B" w:rsidRDefault="00601E79" w:rsidP="00601E79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705942"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. ábra </w:t>
                  </w:r>
                  <w:r>
                    <w:rPr>
                      <w:b w:val="0"/>
                      <w:bCs w:val="0"/>
                    </w:rPr>
                    <w:t xml:space="preserve">Az X </w:t>
                  </w:r>
                  <w:proofErr w:type="spellStart"/>
                  <w:r>
                    <w:rPr>
                      <w:b w:val="0"/>
                      <w:bCs w:val="0"/>
                    </w:rPr>
                    <w:t>Window</w:t>
                  </w:r>
                  <w:proofErr w:type="spellEnd"/>
                  <w:r>
                    <w:rPr>
                      <w:b w:val="0"/>
                      <w:bCs w:val="0"/>
                    </w:rPr>
                    <w:t xml:space="preserve"> System architektúrája</w:t>
                  </w:r>
                </w:p>
              </w:txbxContent>
            </v:textbox>
            <w10:wrap type="topAndBottom"/>
          </v:shape>
        </w:pict>
      </w:r>
      <w:r w:rsidR="00D62C7F" w:rsidRPr="00E31977">
        <w:rPr>
          <w:noProof/>
        </w:rPr>
        <w:drawing>
          <wp:anchor distT="0" distB="0" distL="114300" distR="114300" simplePos="0" relativeHeight="251652096" behindDoc="0" locked="0" layoutInCell="1" allowOverlap="1" wp14:anchorId="3D2C9177" wp14:editId="5AD96C2D">
            <wp:simplePos x="0" y="0"/>
            <wp:positionH relativeFrom="column">
              <wp:posOffset>966470</wp:posOffset>
            </wp:positionH>
            <wp:positionV relativeFrom="paragraph">
              <wp:posOffset>1206215</wp:posOffset>
            </wp:positionV>
            <wp:extent cx="3109595" cy="2258695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643" w:rsidRPr="00E31977">
        <w:t xml:space="preserve">Architektúráját tekintve az X </w:t>
      </w:r>
      <w:proofErr w:type="spellStart"/>
      <w:r w:rsidR="00A95643" w:rsidRPr="00E31977">
        <w:t>Window</w:t>
      </w:r>
      <w:proofErr w:type="spellEnd"/>
      <w:r w:rsidR="00A95643" w:rsidRPr="00E31977">
        <w:t xml:space="preserve"> System egy kliens-szerver architektúrát valósít meg.</w:t>
      </w:r>
      <w:r w:rsidR="004563CE" w:rsidRPr="00E31977">
        <w:t xml:space="preserve"> Az X szerver vezérli a fizikai megjelenítő készülékeket és feldolgozza a bemeneti eszközöktől érkező adatokat. </w:t>
      </w:r>
      <w:r w:rsidR="003E2FC7" w:rsidRPr="00E31977">
        <w:t>Az X kliensek olyan alkalmazások</w:t>
      </w:r>
      <w:r w:rsidR="00B212C4" w:rsidRPr="00E31977">
        <w:t>,</w:t>
      </w:r>
      <w:r w:rsidR="003E2FC7" w:rsidRPr="00E31977">
        <w:t xml:space="preserve"> amelyek az X szerveren keresztül szeretnének interakcióba lépni a bemeneti / kimeneti eszközökkel.</w:t>
      </w:r>
      <w:r w:rsidR="00EF22D8" w:rsidRPr="00E31977">
        <w:t xml:space="preserve"> </w:t>
      </w:r>
      <w:r w:rsidR="009C546C" w:rsidRPr="00E31977">
        <w:t xml:space="preserve">A rendszerhez tartozik még egy komponens, a </w:t>
      </w:r>
      <w:proofErr w:type="spellStart"/>
      <w:r w:rsidR="009C546C" w:rsidRPr="00E31977">
        <w:t>kompozitor</w:t>
      </w:r>
      <w:proofErr w:type="spellEnd"/>
      <w:r w:rsidR="009C546C" w:rsidRPr="00E31977">
        <w:t xml:space="preserve">. </w:t>
      </w:r>
      <w:r w:rsidR="001F3703" w:rsidRPr="00E31977">
        <w:t xml:space="preserve">A </w:t>
      </w:r>
      <w:proofErr w:type="spellStart"/>
      <w:r w:rsidR="001F3703" w:rsidRPr="00E31977">
        <w:t>kompozitor</w:t>
      </w:r>
      <w:proofErr w:type="spellEnd"/>
      <w:r w:rsidR="001F3703" w:rsidRPr="00E31977">
        <w:t xml:space="preserve"> feladata, hogy a különböző ablakok elrendezését vezérelje a képernyőn.</w:t>
      </w:r>
    </w:p>
    <w:p w14:paraId="53E0B21C" w14:textId="3CF34328" w:rsidR="00F44384" w:rsidRPr="00E31977" w:rsidRDefault="008D55D8" w:rsidP="008D55D8">
      <w:r w:rsidRPr="00E31977">
        <w:t xml:space="preserve">Bizonyos kifejezéseket az X </w:t>
      </w:r>
      <w:proofErr w:type="spellStart"/>
      <w:r w:rsidRPr="00E31977">
        <w:t>Window</w:t>
      </w:r>
      <w:proofErr w:type="spellEnd"/>
      <w:r w:rsidRPr="00E31977">
        <w:t xml:space="preserve"> System árnyaltabban használ a közbeszédhez képest, a legfontosabbak ezek közül a következők:</w:t>
      </w:r>
    </w:p>
    <w:p w14:paraId="18F15E91" w14:textId="5A22A1B7" w:rsidR="008D55D8" w:rsidRPr="00E31977" w:rsidRDefault="008D55D8" w:rsidP="008D55D8">
      <w:pPr>
        <w:pStyle w:val="Listaszerbekezds"/>
        <w:numPr>
          <w:ilvl w:val="0"/>
          <w:numId w:val="28"/>
        </w:numPr>
      </w:pPr>
      <w:proofErr w:type="spellStart"/>
      <w:r w:rsidRPr="00E31977">
        <w:rPr>
          <w:b/>
          <w:bCs/>
        </w:rPr>
        <w:t>device</w:t>
      </w:r>
      <w:proofErr w:type="spellEnd"/>
      <w:r w:rsidRPr="00E31977">
        <w:rPr>
          <w:b/>
          <w:bCs/>
        </w:rPr>
        <w:t xml:space="preserve"> (eszköz) </w:t>
      </w:r>
      <w:r w:rsidRPr="00E31977">
        <w:t xml:space="preserve">– </w:t>
      </w:r>
      <w:r w:rsidR="00512A9C" w:rsidRPr="00E31977">
        <w:t>Dedikált vagy alaplapra integrált videókártya.</w:t>
      </w:r>
    </w:p>
    <w:p w14:paraId="7DA2C0FE" w14:textId="4172A006" w:rsidR="00512A9C" w:rsidRPr="00E31977" w:rsidRDefault="00512A9C" w:rsidP="008D55D8">
      <w:pPr>
        <w:pStyle w:val="Listaszerbekezds"/>
        <w:numPr>
          <w:ilvl w:val="0"/>
          <w:numId w:val="28"/>
        </w:numPr>
      </w:pPr>
      <w:r w:rsidRPr="00E31977">
        <w:rPr>
          <w:b/>
          <w:bCs/>
        </w:rPr>
        <w:t xml:space="preserve">monitor </w:t>
      </w:r>
      <w:r w:rsidRPr="00E31977">
        <w:t>–</w:t>
      </w:r>
      <w:r w:rsidRPr="00E31977">
        <w:rPr>
          <w:b/>
          <w:bCs/>
        </w:rPr>
        <w:t xml:space="preserve"> </w:t>
      </w:r>
      <w:r w:rsidRPr="00E31977">
        <w:t>Fizikai megjelenítő eszköz.</w:t>
      </w:r>
    </w:p>
    <w:p w14:paraId="49EB9DDE" w14:textId="77777777" w:rsidR="003D566A" w:rsidRPr="00E31977" w:rsidRDefault="00512A9C" w:rsidP="008D55D8">
      <w:pPr>
        <w:pStyle w:val="Listaszerbekezds"/>
        <w:numPr>
          <w:ilvl w:val="0"/>
          <w:numId w:val="28"/>
        </w:numPr>
      </w:pPr>
      <w:proofErr w:type="spellStart"/>
      <w:r w:rsidRPr="00E31977">
        <w:rPr>
          <w:b/>
          <w:bCs/>
        </w:rPr>
        <w:lastRenderedPageBreak/>
        <w:t>screen</w:t>
      </w:r>
      <w:proofErr w:type="spellEnd"/>
      <w:r w:rsidRPr="00E31977">
        <w:rPr>
          <w:b/>
          <w:bCs/>
        </w:rPr>
        <w:t xml:space="preserve"> (képernyő) </w:t>
      </w:r>
      <w:r w:rsidRPr="00E31977">
        <w:t>– Egy olyan terület</w:t>
      </w:r>
      <w:r w:rsidR="000B238F" w:rsidRPr="00E31977">
        <w:t>,</w:t>
      </w:r>
      <w:r w:rsidRPr="00E31977">
        <w:t xml:space="preserve"> amelyre grafikus tartalmat lehet </w:t>
      </w:r>
      <w:proofErr w:type="spellStart"/>
      <w:r w:rsidRPr="00E31977">
        <w:t>renderelni</w:t>
      </w:r>
      <w:proofErr w:type="spellEnd"/>
      <w:r w:rsidRPr="00E31977">
        <w:t>.</w:t>
      </w:r>
      <w:r w:rsidR="006E76B9" w:rsidRPr="00E31977">
        <w:t xml:space="preserve"> Ez egyszerre több </w:t>
      </w:r>
      <w:r w:rsidR="000B238F" w:rsidRPr="00E31977">
        <w:t>monitoron is</w:t>
      </w:r>
      <w:r w:rsidR="00670D30" w:rsidRPr="00E31977">
        <w:t xml:space="preserve"> megjelenhet (akár duplikálva, akár kiterjesztve)</w:t>
      </w:r>
      <w:r w:rsidR="00C64604" w:rsidRPr="00E31977">
        <w:t>.</w:t>
      </w:r>
    </w:p>
    <w:p w14:paraId="6571CB30" w14:textId="33188161" w:rsidR="00512A9C" w:rsidRPr="00E31977" w:rsidRDefault="003D566A" w:rsidP="008D55D8">
      <w:pPr>
        <w:pStyle w:val="Listaszerbekezds"/>
        <w:numPr>
          <w:ilvl w:val="0"/>
          <w:numId w:val="28"/>
        </w:numPr>
      </w:pPr>
      <w:r w:rsidRPr="00E31977">
        <w:rPr>
          <w:b/>
          <w:bCs/>
        </w:rPr>
        <w:t xml:space="preserve">display (kijelző) </w:t>
      </w:r>
      <w:r w:rsidRPr="00E31977">
        <w:t xml:space="preserve">– </w:t>
      </w:r>
      <w:r w:rsidR="00DA2ECB" w:rsidRPr="00E31977">
        <w:t>Képernyők gyűjteménye, amely gyakran több monitort foglal magába.</w:t>
      </w:r>
      <w:r w:rsidR="00624E7E" w:rsidRPr="00E31977">
        <w:t xml:space="preserve"> A Linux-alapú számítógépek általában képesek arra, hogy több kijelzővel rendelkezzenek egyidejűleg. Ezek között a felhasználó egy speciális billentyűkombinációval, például a </w:t>
      </w:r>
      <w:proofErr w:type="spellStart"/>
      <w:r w:rsidR="00624E7E" w:rsidRPr="00E31977">
        <w:t>control</w:t>
      </w:r>
      <w:proofErr w:type="spellEnd"/>
      <w:r w:rsidR="00624E7E" w:rsidRPr="00E31977">
        <w:t>-alt-funkcióbillentyűvel válthat, átkapcsolva az összes monitort az egyik kijelző képernyőinek megjelenítéséről a másik kijelző képernyőire.</w:t>
      </w:r>
    </w:p>
    <w:p w14:paraId="4E282900" w14:textId="3B8DE486" w:rsidR="00197B89" w:rsidRPr="00E31977" w:rsidRDefault="00197B89" w:rsidP="00197B89">
      <w:r w:rsidRPr="00E31977">
        <w:t>Az X protokoll négy különböző üzenet típust definiál</w:t>
      </w:r>
      <w:r w:rsidR="008D7126" w:rsidRPr="00E31977">
        <w:t>, amelyeknek a szerver és a kliensek közti kommunikációban van szerepe. A protokoll a következő üzenet típusokat különbözteti meg:</w:t>
      </w:r>
    </w:p>
    <w:p w14:paraId="4D84C72A" w14:textId="3E6A046C" w:rsidR="008D7126" w:rsidRPr="00E31977" w:rsidRDefault="00462818" w:rsidP="008D7126">
      <w:pPr>
        <w:pStyle w:val="Listaszerbekezds"/>
        <w:numPr>
          <w:ilvl w:val="0"/>
          <w:numId w:val="28"/>
        </w:numPr>
      </w:pPr>
      <w:proofErr w:type="spellStart"/>
      <w:r w:rsidRPr="00E31977">
        <w:rPr>
          <w:b/>
          <w:bCs/>
        </w:rPr>
        <w:t>request</w:t>
      </w:r>
      <w:proofErr w:type="spellEnd"/>
      <w:r w:rsidRPr="00E31977">
        <w:rPr>
          <w:b/>
          <w:bCs/>
        </w:rPr>
        <w:t xml:space="preserve"> </w:t>
      </w:r>
      <w:r w:rsidRPr="00E31977">
        <w:t xml:space="preserve">– A kliens küldi a szervernek. Egy </w:t>
      </w:r>
      <w:proofErr w:type="spellStart"/>
      <w:r w:rsidRPr="00E31977">
        <w:t>request</w:t>
      </w:r>
      <w:proofErr w:type="spellEnd"/>
      <w:r w:rsidRPr="00E31977">
        <w:t xml:space="preserve"> sokféle információt tartalmazhat, mint például egy új ablak </w:t>
      </w:r>
      <w:proofErr w:type="spellStart"/>
      <w:r w:rsidRPr="00E31977">
        <w:t>létehozását</w:t>
      </w:r>
      <w:proofErr w:type="spellEnd"/>
      <w:r w:rsidRPr="00E31977">
        <w:t>, vagy a kurzor pozíciójának lekérdezését.</w:t>
      </w:r>
    </w:p>
    <w:p w14:paraId="043870F0" w14:textId="6F7198DB" w:rsidR="00462818" w:rsidRPr="00E31977" w:rsidRDefault="00462818" w:rsidP="008D7126">
      <w:pPr>
        <w:pStyle w:val="Listaszerbekezds"/>
        <w:numPr>
          <w:ilvl w:val="0"/>
          <w:numId w:val="28"/>
        </w:numPr>
      </w:pPr>
      <w:proofErr w:type="spellStart"/>
      <w:r w:rsidRPr="00E31977">
        <w:rPr>
          <w:b/>
          <w:bCs/>
        </w:rPr>
        <w:t>reply</w:t>
      </w:r>
      <w:proofErr w:type="spellEnd"/>
      <w:r w:rsidRPr="00E31977">
        <w:rPr>
          <w:b/>
          <w:bCs/>
        </w:rPr>
        <w:t xml:space="preserve"> </w:t>
      </w:r>
      <w:r w:rsidRPr="00E31977">
        <w:t>– A szerver küldi a kliensek.</w:t>
      </w:r>
      <w:r w:rsidR="009D5DE8" w:rsidRPr="00E31977">
        <w:t xml:space="preserve"> A </w:t>
      </w:r>
      <w:proofErr w:type="spellStart"/>
      <w:r w:rsidR="009D5DE8" w:rsidRPr="00E31977">
        <w:t>reply</w:t>
      </w:r>
      <w:proofErr w:type="spellEnd"/>
      <w:r w:rsidR="009D5DE8" w:rsidRPr="00E31977">
        <w:t xml:space="preserve"> üzenetek a </w:t>
      </w:r>
      <w:proofErr w:type="spellStart"/>
      <w:r w:rsidR="009D5DE8" w:rsidRPr="00E31977">
        <w:t>request</w:t>
      </w:r>
      <w:proofErr w:type="spellEnd"/>
      <w:r w:rsidR="009D5DE8" w:rsidRPr="00E31977">
        <w:t xml:space="preserve"> üzenetek hatására jönnek létre és a kliens által kért információt tartalmazzák.</w:t>
      </w:r>
    </w:p>
    <w:p w14:paraId="7401F275" w14:textId="6F8968EC" w:rsidR="0009009F" w:rsidRPr="00E31977" w:rsidRDefault="0009009F" w:rsidP="008D7126">
      <w:pPr>
        <w:pStyle w:val="Listaszerbekezds"/>
        <w:numPr>
          <w:ilvl w:val="0"/>
          <w:numId w:val="28"/>
        </w:numPr>
      </w:pPr>
      <w:proofErr w:type="spellStart"/>
      <w:r w:rsidRPr="00E31977">
        <w:rPr>
          <w:b/>
          <w:bCs/>
        </w:rPr>
        <w:t>event</w:t>
      </w:r>
      <w:proofErr w:type="spellEnd"/>
      <w:r w:rsidRPr="00E31977">
        <w:rPr>
          <w:b/>
          <w:bCs/>
        </w:rPr>
        <w:t xml:space="preserve"> </w:t>
      </w:r>
      <w:r w:rsidRPr="00E31977">
        <w:t xml:space="preserve">– A szerver küldi a kliensnek. </w:t>
      </w:r>
      <w:r w:rsidR="00B046A0" w:rsidRPr="00E31977">
        <w:t>Az ilyen típusú üzeneteket általában nem közvetlenül a kliens váltja ki.</w:t>
      </w:r>
      <w:r w:rsidR="00B55E94" w:rsidRPr="00E31977">
        <w:t xml:space="preserve"> Sokféle típusú </w:t>
      </w:r>
      <w:proofErr w:type="spellStart"/>
      <w:r w:rsidR="00B55E94" w:rsidRPr="00E31977">
        <w:t>event</w:t>
      </w:r>
      <w:proofErr w:type="spellEnd"/>
      <w:r w:rsidR="00B55E94" w:rsidRPr="00E31977">
        <w:t xml:space="preserve"> üzenet létezik, ilyen például a bemeneti eszközök (például billentyűzet vagy egér) által generált események.</w:t>
      </w:r>
    </w:p>
    <w:p w14:paraId="78369378" w14:textId="75701CD6" w:rsidR="0009009F" w:rsidRPr="00E31977" w:rsidRDefault="0009009F" w:rsidP="008D7126">
      <w:pPr>
        <w:pStyle w:val="Listaszerbekezds"/>
        <w:numPr>
          <w:ilvl w:val="0"/>
          <w:numId w:val="28"/>
        </w:numPr>
      </w:pPr>
      <w:proofErr w:type="spellStart"/>
      <w:r w:rsidRPr="00E31977">
        <w:rPr>
          <w:b/>
          <w:bCs/>
        </w:rPr>
        <w:t>error</w:t>
      </w:r>
      <w:proofErr w:type="spellEnd"/>
      <w:r w:rsidRPr="00E31977">
        <w:rPr>
          <w:b/>
          <w:bCs/>
        </w:rPr>
        <w:t xml:space="preserve"> </w:t>
      </w:r>
      <w:r w:rsidRPr="00E31977">
        <w:t>–</w:t>
      </w:r>
      <w:r w:rsidR="001E22AC" w:rsidRPr="00E31977">
        <w:t xml:space="preserve"> A szerver küldi a kliensnek.</w:t>
      </w:r>
      <w:r w:rsidR="008A32D5" w:rsidRPr="00E31977">
        <w:t xml:space="preserve"> Hasonlóan működnek az </w:t>
      </w:r>
      <w:proofErr w:type="spellStart"/>
      <w:r w:rsidR="008A32D5" w:rsidRPr="00E31977">
        <w:t>event</w:t>
      </w:r>
      <w:proofErr w:type="spellEnd"/>
      <w:r w:rsidR="008A32D5" w:rsidRPr="00E31977">
        <w:t xml:space="preserve"> típusú üzenetekhez, valamilyen hib</w:t>
      </w:r>
      <w:r w:rsidR="0003268E" w:rsidRPr="00E31977">
        <w:t>a fennállását jelzik.</w:t>
      </w:r>
    </w:p>
    <w:p w14:paraId="0F75FF9E" w14:textId="5BE254FD" w:rsidR="00A872AB" w:rsidRPr="00E31977" w:rsidRDefault="00A872AB" w:rsidP="00601E79">
      <w:pPr>
        <w:pStyle w:val="Cmsor3"/>
      </w:pPr>
      <w:bookmarkStart w:id="10" w:name="_Toc101457672"/>
      <w:proofErr w:type="spellStart"/>
      <w:r w:rsidRPr="00E31977">
        <w:t>Wayland</w:t>
      </w:r>
      <w:bookmarkEnd w:id="10"/>
      <w:proofErr w:type="spellEnd"/>
    </w:p>
    <w:p w14:paraId="14E351F1" w14:textId="2E488F07" w:rsidR="00CE2819" w:rsidRPr="00E31977" w:rsidRDefault="00561E50" w:rsidP="00CE2819">
      <w:r w:rsidRPr="00E31977">
        <w:t xml:space="preserve">A </w:t>
      </w:r>
      <w:proofErr w:type="spellStart"/>
      <w:r w:rsidRPr="00E31977">
        <w:t>Wayland</w:t>
      </w:r>
      <w:proofErr w:type="spellEnd"/>
      <w:r w:rsidRPr="00E31977">
        <w:t xml:space="preserve"> egy ingyenes, nyílt forráskódú </w:t>
      </w:r>
      <w:r w:rsidR="00B844E7" w:rsidRPr="00E31977">
        <w:t>megjelenítő</w:t>
      </w:r>
      <w:r w:rsidRPr="00E31977">
        <w:t xml:space="preserve"> protokoll</w:t>
      </w:r>
      <w:r w:rsidR="002D6730" w:rsidRPr="00E31977">
        <w:t xml:space="preserve">. A </w:t>
      </w:r>
      <w:proofErr w:type="spellStart"/>
      <w:r w:rsidR="002D6730" w:rsidRPr="00E31977">
        <w:t>Wayland</w:t>
      </w:r>
      <w:proofErr w:type="spellEnd"/>
      <w:r w:rsidR="002D6730" w:rsidRPr="00E31977">
        <w:t xml:space="preserve"> projekt célja, hogy leváltsa az X </w:t>
      </w:r>
      <w:proofErr w:type="spellStart"/>
      <w:r w:rsidR="002D6730" w:rsidRPr="00E31977">
        <w:t>Window</w:t>
      </w:r>
      <w:proofErr w:type="spellEnd"/>
      <w:r w:rsidR="002D6730" w:rsidRPr="00E31977">
        <w:t xml:space="preserve"> System-</w:t>
      </w:r>
      <w:proofErr w:type="spellStart"/>
      <w:r w:rsidR="002D6730" w:rsidRPr="00E31977">
        <w:t>et</w:t>
      </w:r>
      <w:proofErr w:type="spellEnd"/>
      <w:r w:rsidR="002D6730" w:rsidRPr="00E31977">
        <w:t xml:space="preserve"> egy modernebb</w:t>
      </w:r>
      <w:r w:rsidR="00146399" w:rsidRPr="00E31977">
        <w:t>, egyszerűbb és</w:t>
      </w:r>
      <w:r w:rsidR="002D6730" w:rsidRPr="00E31977">
        <w:t xml:space="preserve"> biztonságosabb protokollra.</w:t>
      </w:r>
      <w:r w:rsidR="008A6C28" w:rsidRPr="00E31977">
        <w:t xml:space="preserve"> A protokollt 2008-ban kezdték el fejleszteni</w:t>
      </w:r>
      <w:r w:rsidR="00FC39E3" w:rsidRPr="00E31977">
        <w:t xml:space="preserve"> és a mai napig aktívan dolgoznak rajta.</w:t>
      </w:r>
      <w:r w:rsidR="00B844E7" w:rsidRPr="00E31977">
        <w:t xml:space="preserve"> Az X </w:t>
      </w:r>
      <w:proofErr w:type="spellStart"/>
      <w:r w:rsidR="00B844E7" w:rsidRPr="00E31977">
        <w:t>Window</w:t>
      </w:r>
      <w:proofErr w:type="spellEnd"/>
      <w:r w:rsidR="00B844E7" w:rsidRPr="00E31977">
        <w:t xml:space="preserve"> System-</w:t>
      </w:r>
      <w:proofErr w:type="spellStart"/>
      <w:r w:rsidR="00B844E7" w:rsidRPr="00E31977">
        <w:t>hez</w:t>
      </w:r>
      <w:proofErr w:type="spellEnd"/>
      <w:r w:rsidR="00B844E7" w:rsidRPr="00E31977">
        <w:t xml:space="preserve"> hasonlóan a </w:t>
      </w:r>
      <w:proofErr w:type="spellStart"/>
      <w:r w:rsidR="00B844E7" w:rsidRPr="00E31977">
        <w:t>Wayland</w:t>
      </w:r>
      <w:proofErr w:type="spellEnd"/>
      <w:r w:rsidR="00B844E7" w:rsidRPr="00E31977">
        <w:t xml:space="preserve"> protokoll is egy szerver-kliens architektúrát követ. Ellentétben az </w:t>
      </w:r>
      <w:r w:rsidR="00DA3AEB" w:rsidRPr="00E31977">
        <w:t>X-szel</w:t>
      </w:r>
      <w:r w:rsidR="00B844E7" w:rsidRPr="00E31977">
        <w:t xml:space="preserve"> a </w:t>
      </w:r>
      <w:proofErr w:type="spellStart"/>
      <w:r w:rsidR="00B844E7" w:rsidRPr="00E31977">
        <w:t>Wayland</w:t>
      </w:r>
      <w:proofErr w:type="spellEnd"/>
      <w:r w:rsidR="00B844E7" w:rsidRPr="00E31977">
        <w:t xml:space="preserve"> esetében a megjelenítő szervert </w:t>
      </w:r>
      <w:proofErr w:type="spellStart"/>
      <w:r w:rsidR="00B844E7" w:rsidRPr="00E31977">
        <w:t>kompozitornak</w:t>
      </w:r>
      <w:proofErr w:type="spellEnd"/>
      <w:r w:rsidR="00B844E7" w:rsidRPr="00E31977">
        <w:t xml:space="preserve"> hívják. Ez abból az alapvető </w:t>
      </w:r>
      <w:proofErr w:type="spellStart"/>
      <w:r w:rsidR="00B844E7" w:rsidRPr="00E31977">
        <w:t>architektúrális</w:t>
      </w:r>
      <w:proofErr w:type="spellEnd"/>
      <w:r w:rsidR="00B844E7" w:rsidRPr="00E31977">
        <w:t xml:space="preserve"> különbségből ered, hogy</w:t>
      </w:r>
      <w:r w:rsidR="009236EE" w:rsidRPr="00E31977">
        <w:t xml:space="preserve"> a </w:t>
      </w:r>
      <w:proofErr w:type="spellStart"/>
      <w:r w:rsidR="009236EE" w:rsidRPr="00E31977">
        <w:t>Wayland</w:t>
      </w:r>
      <w:proofErr w:type="spellEnd"/>
      <w:r w:rsidR="009236EE" w:rsidRPr="00E31977">
        <w:t xml:space="preserve"> esetében a megjelenítő szerver és a </w:t>
      </w:r>
      <w:proofErr w:type="spellStart"/>
      <w:r w:rsidR="009236EE" w:rsidRPr="00E31977">
        <w:t>kompozitor</w:t>
      </w:r>
      <w:proofErr w:type="spellEnd"/>
      <w:r w:rsidR="009236EE" w:rsidRPr="00E31977">
        <w:t xml:space="preserve"> egy </w:t>
      </w:r>
      <w:r w:rsidR="009236EE" w:rsidRPr="00E31977">
        <w:lastRenderedPageBreak/>
        <w:t>komponensként funkcionál.</w:t>
      </w:r>
      <w:r w:rsidR="00DA3AEB" w:rsidRPr="00E31977">
        <w:t xml:space="preserve"> A protokollhoz tartozik egy szerveroldali referencia implementáció C-ben, a</w:t>
      </w:r>
      <w:r w:rsidR="00897886" w:rsidRPr="00E31977">
        <w:t>mit</w:t>
      </w:r>
      <w:r w:rsidR="00DA3AEB" w:rsidRPr="00E31977">
        <w:t xml:space="preserve"> </w:t>
      </w:r>
      <w:proofErr w:type="spellStart"/>
      <w:r w:rsidR="00DA3AEB" w:rsidRPr="00E31977">
        <w:t>Weston</w:t>
      </w:r>
      <w:proofErr w:type="spellEnd"/>
      <w:r w:rsidR="00DA3AEB" w:rsidRPr="00E31977">
        <w:t xml:space="preserve"> </w:t>
      </w:r>
      <w:proofErr w:type="spellStart"/>
      <w:r w:rsidR="00DA3AEB" w:rsidRPr="00E31977">
        <w:t>kompozitor</w:t>
      </w:r>
      <w:r w:rsidR="00897886" w:rsidRPr="00E31977">
        <w:t>nak</w:t>
      </w:r>
      <w:proofErr w:type="spellEnd"/>
      <w:r w:rsidR="00897886" w:rsidRPr="00E31977">
        <w:t xml:space="preserve"> hívnak</w:t>
      </w:r>
      <w:r w:rsidR="00DA3AEB" w:rsidRPr="00E31977">
        <w:t>.</w:t>
      </w:r>
      <w:r w:rsidR="00A010DD" w:rsidRPr="00E31977">
        <w:t xml:space="preserve"> A legnépszerűbb kliensoldali könyvtár a </w:t>
      </w:r>
      <w:proofErr w:type="spellStart"/>
      <w:r w:rsidR="00A010DD" w:rsidRPr="00E31977">
        <w:t>libwayland</w:t>
      </w:r>
      <w:proofErr w:type="spellEnd"/>
      <w:r w:rsidR="00A010DD" w:rsidRPr="00E31977">
        <w:t xml:space="preserve"> szintén C-ben lett implementálva</w:t>
      </w:r>
      <w:r w:rsidR="003272D7" w:rsidRPr="00E31977">
        <w:t>.</w:t>
      </w:r>
    </w:p>
    <w:p w14:paraId="30A3D8DC" w14:textId="79D22659" w:rsidR="00534574" w:rsidRPr="00E31977" w:rsidRDefault="00000000" w:rsidP="00CE2819">
      <w:r>
        <w:rPr>
          <w:noProof/>
        </w:rPr>
        <w:pict w14:anchorId="3912378C">
          <v:shape id="_x0000_s1028" type="#_x0000_t202" style="position:absolute;left:0;text-align:left;margin-left:72.6pt;margin-top:355.55pt;width:251.95pt;height:.05pt;z-index:251658240;mso-position-horizontal-relative:text;mso-position-vertical-relative:text" stroked="f">
            <v:textbox style="mso-next-textbox:#_x0000_s1028;mso-fit-shape-to-text:t" inset="0,0,0,0">
              <w:txbxContent>
                <w:p w14:paraId="0AE9D09A" w14:textId="64EF410A" w:rsidR="00647E9A" w:rsidRPr="00647E9A" w:rsidRDefault="00647E9A" w:rsidP="00647E9A">
                  <w:pPr>
                    <w:pStyle w:val="Kpalrs"/>
                    <w:rPr>
                      <w:b w:val="0"/>
                      <w:bCs w:val="0"/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Figure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353F89"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. ábra </w:t>
                  </w:r>
                  <w:r>
                    <w:rPr>
                      <w:b w:val="0"/>
                      <w:bCs w:val="0"/>
                    </w:rPr>
                    <w:t xml:space="preserve">Egy esemény feldolgozása </w:t>
                  </w:r>
                  <w:r w:rsidR="004321AD">
                    <w:rPr>
                      <w:b w:val="0"/>
                      <w:bCs w:val="0"/>
                    </w:rPr>
                    <w:t xml:space="preserve">az </w:t>
                  </w:r>
                  <w:r>
                    <w:rPr>
                      <w:b w:val="0"/>
                      <w:bCs w:val="0"/>
                    </w:rPr>
                    <w:t>X-</w:t>
                  </w:r>
                  <w:proofErr w:type="spellStart"/>
                  <w:r>
                    <w:rPr>
                      <w:b w:val="0"/>
                      <w:bCs w:val="0"/>
                    </w:rPr>
                    <w:t>szen</w:t>
                  </w:r>
                  <w:proofErr w:type="spellEnd"/>
                  <w:r>
                    <w:rPr>
                      <w:b w:val="0"/>
                      <w:bCs w:val="0"/>
                    </w:rPr>
                    <w:t>.</w:t>
                  </w:r>
                </w:p>
              </w:txbxContent>
            </v:textbox>
            <w10:wrap type="topAndBottom"/>
          </v:shape>
        </w:pict>
      </w:r>
      <w:r w:rsidR="00601E79">
        <w:rPr>
          <w:noProof/>
        </w:rPr>
        <w:pict w14:anchorId="52DFCCF1">
          <v:shape id="_x0000_s1036" type="#_x0000_t202" style="position:absolute;left:0;text-align:left;margin-left:72.6pt;margin-top:355.55pt;width:251.95pt;height:.05pt;z-index:251662336;mso-position-horizontal-relative:text;mso-position-vertical-relative:text" stroked="f">
            <v:textbox style="mso-next-textbox:#_x0000_s1036;mso-fit-shape-to-text:t" inset="0,0,0,0">
              <w:txbxContent>
                <w:p w14:paraId="0E7F93E3" w14:textId="706A71B3" w:rsidR="00601E79" w:rsidRPr="00647E9A" w:rsidRDefault="00601E79" w:rsidP="00601E79">
                  <w:pPr>
                    <w:pStyle w:val="Kpalrs"/>
                    <w:rPr>
                      <w:b w:val="0"/>
                      <w:bCs w:val="0"/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705942">
                    <w:rPr>
                      <w:noProof/>
                    </w:rPr>
                    <w:t>3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. ábra </w:t>
                  </w:r>
                  <w:r>
                    <w:rPr>
                      <w:b w:val="0"/>
                      <w:bCs w:val="0"/>
                    </w:rPr>
                    <w:t>Egy esemény feldolgozása az X-</w:t>
                  </w:r>
                  <w:proofErr w:type="spellStart"/>
                  <w:r>
                    <w:rPr>
                      <w:b w:val="0"/>
                      <w:bCs w:val="0"/>
                    </w:rPr>
                    <w:t>szen</w:t>
                  </w:r>
                  <w:proofErr w:type="spellEnd"/>
                  <w:r>
                    <w:rPr>
                      <w:b w:val="0"/>
                      <w:bCs w:val="0"/>
                    </w:rPr>
                    <w:t>.</w:t>
                  </w:r>
                </w:p>
              </w:txbxContent>
            </v:textbox>
            <w10:wrap type="topAndBottom"/>
          </v:shape>
        </w:pict>
      </w:r>
      <w:r w:rsidR="004869AB" w:rsidRPr="00E31977">
        <w:rPr>
          <w:noProof/>
        </w:rPr>
        <w:drawing>
          <wp:anchor distT="0" distB="0" distL="114300" distR="114300" simplePos="0" relativeHeight="251647488" behindDoc="0" locked="0" layoutInCell="1" allowOverlap="1" wp14:anchorId="09C966EA" wp14:editId="0E162549">
            <wp:simplePos x="0" y="0"/>
            <wp:positionH relativeFrom="column">
              <wp:posOffset>922461</wp:posOffset>
            </wp:positionH>
            <wp:positionV relativeFrom="paragraph">
              <wp:posOffset>1411216</wp:posOffset>
            </wp:positionV>
            <wp:extent cx="3200148" cy="3047832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148" cy="304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4574" w:rsidRPr="00E31977">
        <w:t xml:space="preserve">A legjobb módja annak, hogy összehasonlítsuk a </w:t>
      </w:r>
      <w:proofErr w:type="spellStart"/>
      <w:r w:rsidR="00534574" w:rsidRPr="00E31977">
        <w:t>Wayland</w:t>
      </w:r>
      <w:proofErr w:type="spellEnd"/>
      <w:r w:rsidR="00534574" w:rsidRPr="00E31977">
        <w:t xml:space="preserve"> és az X </w:t>
      </w:r>
      <w:proofErr w:type="spellStart"/>
      <w:r w:rsidR="00534574" w:rsidRPr="00E31977">
        <w:t>Window</w:t>
      </w:r>
      <w:proofErr w:type="spellEnd"/>
      <w:r w:rsidR="00534574" w:rsidRPr="00E31977">
        <w:t xml:space="preserve"> System architektúráját és megértsük a különbségeket az, ha végig követjük egy bemeneti eszköz által </w:t>
      </w:r>
      <w:r w:rsidR="00777D5C" w:rsidRPr="00E31977">
        <w:t>generált</w:t>
      </w:r>
      <w:r w:rsidR="00534574" w:rsidRPr="00E31977">
        <w:t xml:space="preserve"> esemény útját egészen addig, </w:t>
      </w:r>
      <w:r w:rsidR="009730C4" w:rsidRPr="00E31977">
        <w:t>ameddig az esemény által kiváltott változás megjelenik a képernyőn.</w:t>
      </w:r>
      <w:r w:rsidR="00E06FB3" w:rsidRPr="00E31977">
        <w:t xml:space="preserve"> Az X esetében ez a következőképpen zajlik le:</w:t>
      </w:r>
    </w:p>
    <w:p w14:paraId="4762D083" w14:textId="06D7AB43" w:rsidR="004869AB" w:rsidRPr="00E31977" w:rsidRDefault="004F24FE" w:rsidP="00AB066E">
      <w:pPr>
        <w:pStyle w:val="Listaszerbekezds"/>
        <w:numPr>
          <w:ilvl w:val="0"/>
          <w:numId w:val="30"/>
        </w:numPr>
      </w:pPr>
      <w:r w:rsidRPr="00E31977">
        <w:t xml:space="preserve">A kernel kap egy eseményt egy bemeneti eszköztől és elküldi az X szervernek </w:t>
      </w:r>
      <w:r w:rsidR="006961CF" w:rsidRPr="00E31977">
        <w:t>a bemeneti vezérlőn (</w:t>
      </w:r>
      <w:proofErr w:type="spellStart"/>
      <w:r w:rsidRPr="00E31977">
        <w:t>evdev</w:t>
      </w:r>
      <w:proofErr w:type="spellEnd"/>
      <w:r w:rsidRPr="00E31977">
        <w:t xml:space="preserve"> driver</w:t>
      </w:r>
      <w:r w:rsidR="006961CF" w:rsidRPr="00E31977">
        <w:t>)</w:t>
      </w:r>
      <w:r w:rsidRPr="00E31977">
        <w:t xml:space="preserve"> keresztül.</w:t>
      </w:r>
      <w:r w:rsidR="006961CF" w:rsidRPr="00E31977">
        <w:t xml:space="preserve"> </w:t>
      </w:r>
      <w:r w:rsidR="00896244" w:rsidRPr="00E31977">
        <w:t xml:space="preserve">A különböző eszközspecifikus eseményprotokollok lefordítását az </w:t>
      </w:r>
      <w:proofErr w:type="spellStart"/>
      <w:r w:rsidR="00896244" w:rsidRPr="00E31977">
        <w:t>evdev</w:t>
      </w:r>
      <w:proofErr w:type="spellEnd"/>
      <w:r w:rsidR="00896244" w:rsidRPr="00E31977">
        <w:t xml:space="preserve"> szabványra a kernel végzi el.</w:t>
      </w:r>
    </w:p>
    <w:p w14:paraId="2B445FBD" w14:textId="020FB2B2" w:rsidR="00AB066E" w:rsidRPr="00E31977" w:rsidRDefault="00363127" w:rsidP="00AB066E">
      <w:pPr>
        <w:pStyle w:val="Listaszerbekezds"/>
        <w:numPr>
          <w:ilvl w:val="0"/>
          <w:numId w:val="30"/>
        </w:numPr>
      </w:pPr>
      <w:r w:rsidRPr="00E31977">
        <w:t xml:space="preserve">Az X szerver meghatározza, hogy </w:t>
      </w:r>
      <w:r w:rsidR="0098640B" w:rsidRPr="00E31977">
        <w:t xml:space="preserve">melyik ablakot </w:t>
      </w:r>
      <w:r w:rsidR="009377F8" w:rsidRPr="00E31977">
        <w:t xml:space="preserve">érintette az esemény és elküldi azoknak az X klienseknek, amelyek az adott ablakban a kérdéses eseményre </w:t>
      </w:r>
      <w:r w:rsidR="00364892" w:rsidRPr="00E31977">
        <w:t>feliratkoztak</w:t>
      </w:r>
      <w:r w:rsidR="009377F8" w:rsidRPr="00E31977">
        <w:t>.</w:t>
      </w:r>
    </w:p>
    <w:p w14:paraId="68084D81" w14:textId="4DCBBDFC" w:rsidR="00AB066E" w:rsidRPr="00E31977" w:rsidRDefault="005447CA" w:rsidP="00AB066E">
      <w:pPr>
        <w:pStyle w:val="Listaszerbekezds"/>
        <w:numPr>
          <w:ilvl w:val="0"/>
          <w:numId w:val="30"/>
        </w:numPr>
      </w:pPr>
      <w:r w:rsidRPr="00E31977">
        <w:t xml:space="preserve">A kliensek feldolgozzák az eseményt és eldöntik, hogy mit tegyenek. Sokszor egy bemeneti esemény hatására </w:t>
      </w:r>
      <w:r w:rsidR="006F35E6" w:rsidRPr="00E31977">
        <w:t xml:space="preserve">a felhasználói felületnek meg kell változnia, például </w:t>
      </w:r>
      <w:r w:rsidR="0036658A" w:rsidRPr="00E31977">
        <w:t xml:space="preserve">a felhasználó egy hivatkozás felé viszi a kurzort, vagy </w:t>
      </w:r>
      <w:r w:rsidR="0036658A" w:rsidRPr="00E31977">
        <w:lastRenderedPageBreak/>
        <w:t xml:space="preserve">bepipál egy </w:t>
      </w:r>
      <w:proofErr w:type="spellStart"/>
      <w:r w:rsidR="0036658A" w:rsidRPr="00E31977">
        <w:t>checkbox</w:t>
      </w:r>
      <w:proofErr w:type="spellEnd"/>
      <w:r w:rsidR="0036658A" w:rsidRPr="00E31977">
        <w:t>-ot.</w:t>
      </w:r>
      <w:r w:rsidR="000A7DC7" w:rsidRPr="00E31977">
        <w:t xml:space="preserve"> Az esemény feldolgozása után a kliens egy </w:t>
      </w:r>
      <w:proofErr w:type="spellStart"/>
      <w:r w:rsidR="000A7DC7" w:rsidRPr="00E31977">
        <w:t>renderelési</w:t>
      </w:r>
      <w:proofErr w:type="spellEnd"/>
      <w:r w:rsidR="000A7DC7" w:rsidRPr="00E31977">
        <w:t xml:space="preserve"> kérést (</w:t>
      </w:r>
      <w:proofErr w:type="spellStart"/>
      <w:r w:rsidR="000A7DC7" w:rsidRPr="00E31977">
        <w:t>request</w:t>
      </w:r>
      <w:proofErr w:type="spellEnd"/>
      <w:r w:rsidR="000A7DC7" w:rsidRPr="00E31977">
        <w:t xml:space="preserve"> típusú üzenet) küld a szervernek.</w:t>
      </w:r>
      <w:r w:rsidRPr="00E31977">
        <w:t xml:space="preserve"> </w:t>
      </w:r>
    </w:p>
    <w:p w14:paraId="5567A675" w14:textId="437E28D7" w:rsidR="00AB066E" w:rsidRPr="00E31977" w:rsidRDefault="001B2604" w:rsidP="00AB066E">
      <w:pPr>
        <w:pStyle w:val="Listaszerbekezds"/>
        <w:numPr>
          <w:ilvl w:val="0"/>
          <w:numId w:val="30"/>
        </w:numPr>
      </w:pPr>
      <w:r w:rsidRPr="00E31977">
        <w:t xml:space="preserve">Az X szerver megkapja a </w:t>
      </w:r>
      <w:proofErr w:type="spellStart"/>
      <w:r w:rsidRPr="00E31977">
        <w:t>renderelési</w:t>
      </w:r>
      <w:proofErr w:type="spellEnd"/>
      <w:r w:rsidRPr="00E31977">
        <w:t xml:space="preserve"> kérést </w:t>
      </w:r>
      <w:r w:rsidR="00F34486" w:rsidRPr="00E31977">
        <w:t xml:space="preserve">és </w:t>
      </w:r>
      <w:r w:rsidR="00BC3191" w:rsidRPr="00E31977">
        <w:t xml:space="preserve">egy </w:t>
      </w:r>
      <w:r w:rsidRPr="00E31977">
        <w:t>illesztőprogram</w:t>
      </w:r>
      <w:r w:rsidR="00BC3191" w:rsidRPr="00E31977">
        <w:t>on keresztül szól a hardvernek, hogy az</w:t>
      </w:r>
      <w:r w:rsidRPr="00E31977">
        <w:t xml:space="preserve"> végezze el a </w:t>
      </w:r>
      <w:proofErr w:type="spellStart"/>
      <w:r w:rsidRPr="00E31977">
        <w:t>renderelést</w:t>
      </w:r>
      <w:proofErr w:type="spellEnd"/>
      <w:r w:rsidRPr="00E31977">
        <w:t>.</w:t>
      </w:r>
      <w:r w:rsidR="00F7306F" w:rsidRPr="00E31977">
        <w:t xml:space="preserve"> Az X szerver továbbá</w:t>
      </w:r>
      <w:r w:rsidR="001215F2" w:rsidRPr="00E31977">
        <w:t xml:space="preserve"> kiszámítja a </w:t>
      </w:r>
      <w:proofErr w:type="spellStart"/>
      <w:r w:rsidR="001215F2" w:rsidRPr="00E31977">
        <w:t>rend</w:t>
      </w:r>
      <w:r w:rsidR="00043DDB" w:rsidRPr="00E31977">
        <w:t>erelés</w:t>
      </w:r>
      <w:proofErr w:type="spellEnd"/>
      <w:r w:rsidR="00043DDB" w:rsidRPr="00E31977">
        <w:t xml:space="preserve"> határoló régióját és elküldi ezt a </w:t>
      </w:r>
      <w:proofErr w:type="spellStart"/>
      <w:r w:rsidR="00043DDB" w:rsidRPr="00E31977">
        <w:t>kompozitornak</w:t>
      </w:r>
      <w:proofErr w:type="spellEnd"/>
      <w:r w:rsidR="00043DDB" w:rsidRPr="00E31977">
        <w:t xml:space="preserve"> egy káreseménynek (</w:t>
      </w:r>
      <w:proofErr w:type="spellStart"/>
      <w:r w:rsidR="00043DDB" w:rsidRPr="00E31977">
        <w:t>damage</w:t>
      </w:r>
      <w:proofErr w:type="spellEnd"/>
      <w:r w:rsidR="00043DDB" w:rsidRPr="00E31977">
        <w:t xml:space="preserve"> </w:t>
      </w:r>
      <w:proofErr w:type="spellStart"/>
      <w:r w:rsidR="00043DDB" w:rsidRPr="00E31977">
        <w:t>event</w:t>
      </w:r>
      <w:proofErr w:type="spellEnd"/>
      <w:r w:rsidR="00043DDB" w:rsidRPr="00E31977">
        <w:t xml:space="preserve">) nevezett üzenetben. Erre azért van szükség, mert a </w:t>
      </w:r>
      <w:proofErr w:type="spellStart"/>
      <w:r w:rsidR="00043DDB" w:rsidRPr="00E31977">
        <w:t>kompozitornak</w:t>
      </w:r>
      <w:proofErr w:type="spellEnd"/>
      <w:r w:rsidR="00043DDB" w:rsidRPr="00E31977">
        <w:t xml:space="preserve"> a bemeneti esemény hatására lehet, hogy bizonyos effekteket kell alkalmaznia</w:t>
      </w:r>
      <w:r w:rsidR="001468B5" w:rsidRPr="00E31977">
        <w:t xml:space="preserve"> (forgatás, skálázás, </w:t>
      </w:r>
      <w:proofErr w:type="spellStart"/>
      <w:r w:rsidR="001468B5" w:rsidRPr="00E31977">
        <w:t>stb</w:t>
      </w:r>
      <w:proofErr w:type="spellEnd"/>
      <w:r w:rsidR="001468B5" w:rsidRPr="00E31977">
        <w:t>)</w:t>
      </w:r>
      <w:r w:rsidR="00E76F84" w:rsidRPr="00E31977">
        <w:t>.</w:t>
      </w:r>
    </w:p>
    <w:p w14:paraId="4BF90F66" w14:textId="06E1B8C0" w:rsidR="00AB066E" w:rsidRPr="00E31977" w:rsidRDefault="00463191" w:rsidP="00AB066E">
      <w:pPr>
        <w:pStyle w:val="Listaszerbekezds"/>
        <w:numPr>
          <w:ilvl w:val="0"/>
          <w:numId w:val="30"/>
        </w:numPr>
      </w:pPr>
      <w:r w:rsidRPr="00E31977">
        <w:t xml:space="preserve">A káreseményből a </w:t>
      </w:r>
      <w:proofErr w:type="spellStart"/>
      <w:r w:rsidRPr="00E31977">
        <w:t>kompozitor</w:t>
      </w:r>
      <w:proofErr w:type="spellEnd"/>
      <w:r w:rsidRPr="00E31977">
        <w:t xml:space="preserve"> megtudja, hogy valami megváltozott az ablakban és az</w:t>
      </w:r>
      <w:r w:rsidR="007F3EA0" w:rsidRPr="00E31977">
        <w:t xml:space="preserve"> képernyőnek azt a részét újra </w:t>
      </w:r>
      <w:r w:rsidRPr="00E31977">
        <w:t>kell komponálnia</w:t>
      </w:r>
      <w:r w:rsidR="007F3EA0" w:rsidRPr="00E31977">
        <w:t xml:space="preserve">, ahol az ablak </w:t>
      </w:r>
      <w:r w:rsidR="00092D76" w:rsidRPr="00E31977">
        <w:t>megváltozott</w:t>
      </w:r>
      <w:r w:rsidRPr="00E31977">
        <w:t>.</w:t>
      </w:r>
      <w:r w:rsidR="00F20E36" w:rsidRPr="00E31977">
        <w:t xml:space="preserve"> Miután ezt megtette, a </w:t>
      </w:r>
      <w:proofErr w:type="spellStart"/>
      <w:r w:rsidR="00F20E36" w:rsidRPr="00E31977">
        <w:t>kompozitor</w:t>
      </w:r>
      <w:proofErr w:type="spellEnd"/>
      <w:r w:rsidR="00F20E36" w:rsidRPr="00E31977">
        <w:t xml:space="preserve"> küld egy </w:t>
      </w:r>
      <w:proofErr w:type="spellStart"/>
      <w:r w:rsidR="00F20E36" w:rsidRPr="00E31977">
        <w:t>renderelési</w:t>
      </w:r>
      <w:proofErr w:type="spellEnd"/>
      <w:r w:rsidR="00F20E36" w:rsidRPr="00E31977">
        <w:t xml:space="preserve"> kérést az X szervernek.</w:t>
      </w:r>
    </w:p>
    <w:p w14:paraId="0BB36F8B" w14:textId="03250394" w:rsidR="006C7492" w:rsidRPr="00E31977" w:rsidRDefault="00F84E60" w:rsidP="006C7492">
      <w:pPr>
        <w:pStyle w:val="Listaszerbekezds"/>
        <w:numPr>
          <w:ilvl w:val="0"/>
          <w:numId w:val="30"/>
        </w:numPr>
      </w:pPr>
      <w:r w:rsidRPr="00E31977">
        <w:t xml:space="preserve">Az X szerver megkapja a </w:t>
      </w:r>
      <w:proofErr w:type="spellStart"/>
      <w:r w:rsidRPr="00E31977">
        <w:t>renderelési</w:t>
      </w:r>
      <w:proofErr w:type="spellEnd"/>
      <w:r w:rsidRPr="00E31977">
        <w:t xml:space="preserve"> kérést a </w:t>
      </w:r>
      <w:proofErr w:type="spellStart"/>
      <w:r w:rsidRPr="00E31977">
        <w:t>kompozitortól</w:t>
      </w:r>
      <w:proofErr w:type="spellEnd"/>
      <w:r w:rsidRPr="00E31977">
        <w:t xml:space="preserve"> és végrehajtja azt.</w:t>
      </w:r>
    </w:p>
    <w:p w14:paraId="2CCF28B7" w14:textId="09079CFC" w:rsidR="00955408" w:rsidRPr="00E31977" w:rsidRDefault="006C7492" w:rsidP="00955408">
      <w:pPr>
        <w:ind w:firstLine="0"/>
      </w:pPr>
      <w:r w:rsidRPr="00E31977">
        <w:t xml:space="preserve">A </w:t>
      </w:r>
      <w:proofErr w:type="spellStart"/>
      <w:r w:rsidRPr="00E31977">
        <w:t>Wayland</w:t>
      </w:r>
      <w:proofErr w:type="spellEnd"/>
      <w:r w:rsidRPr="00E31977">
        <w:t xml:space="preserve"> protokoll esetén a </w:t>
      </w:r>
      <w:proofErr w:type="spellStart"/>
      <w:r w:rsidRPr="00E31977">
        <w:t>kompozitor</w:t>
      </w:r>
      <w:proofErr w:type="spellEnd"/>
      <w:r w:rsidRPr="00E31977">
        <w:t xml:space="preserve"> és a </w:t>
      </w:r>
      <w:proofErr w:type="spellStart"/>
      <w:r w:rsidRPr="00E31977">
        <w:t>megjlenítő</w:t>
      </w:r>
      <w:proofErr w:type="spellEnd"/>
      <w:r w:rsidRPr="00E31977">
        <w:t xml:space="preserve"> szerver</w:t>
      </w:r>
      <w:r w:rsidR="00630BF9" w:rsidRPr="00E31977">
        <w:t xml:space="preserve"> egy és ugyanaz a komponens</w:t>
      </w:r>
      <w:r w:rsidR="000971B5" w:rsidRPr="00E31977">
        <w:t xml:space="preserve">. Ez lehetővé teszi, hogy a </w:t>
      </w:r>
      <w:proofErr w:type="spellStart"/>
      <w:r w:rsidR="000971B5" w:rsidRPr="00E31977">
        <w:t>kompozitor</w:t>
      </w:r>
      <w:proofErr w:type="spellEnd"/>
      <w:r w:rsidR="000971B5" w:rsidRPr="00E31977">
        <w:t xml:space="preserve"> közvetlenül a klienseknek küldje a bemeneti eseményeket és fordítva a kliensek közvetlenül a </w:t>
      </w:r>
      <w:proofErr w:type="spellStart"/>
      <w:r w:rsidR="000971B5" w:rsidRPr="00E31977">
        <w:t>kompozitornak</w:t>
      </w:r>
      <w:proofErr w:type="spellEnd"/>
      <w:r w:rsidR="000971B5" w:rsidRPr="00E31977">
        <w:t xml:space="preserve"> küldik a káreseményeket. Ugyanez a folyamat a </w:t>
      </w:r>
      <w:proofErr w:type="spellStart"/>
      <w:r w:rsidR="000971B5" w:rsidRPr="00E31977">
        <w:t>Wayland</w:t>
      </w:r>
      <w:proofErr w:type="spellEnd"/>
      <w:r w:rsidR="000971B5" w:rsidRPr="00E31977">
        <w:t xml:space="preserve"> esetében a következőképpen zajlik le:</w:t>
      </w:r>
    </w:p>
    <w:p w14:paraId="5FBFCAFC" w14:textId="1597FEDA" w:rsidR="00991602" w:rsidRDefault="00705942" w:rsidP="00991602">
      <w:pPr>
        <w:spacing w:after="0" w:line="240" w:lineRule="auto"/>
        <w:ind w:firstLine="0"/>
        <w:jc w:val="left"/>
      </w:pPr>
      <w:r>
        <w:rPr>
          <w:noProof/>
        </w:rPr>
        <w:pict w14:anchorId="0BDD108A">
          <v:shape id="_x0000_s1038" type="#_x0000_t202" style="position:absolute;margin-left:112.4pt;margin-top:249.25pt;width:216.6pt;height:25.65pt;z-index:251663360;mso-position-horizontal-relative:text;mso-position-vertical-relative:text" stroked="f">
            <v:textbox inset="0,0,0,0">
              <w:txbxContent>
                <w:p w14:paraId="3AD02805" w14:textId="2B7777DF" w:rsidR="00705942" w:rsidRPr="006E4AF9" w:rsidRDefault="00705942" w:rsidP="00705942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. ábra </w:t>
                  </w:r>
                  <w:r>
                    <w:rPr>
                      <w:b w:val="0"/>
                      <w:bCs w:val="0"/>
                    </w:rPr>
                    <w:t xml:space="preserve">Egy esemény feldolgozása </w:t>
                  </w:r>
                  <w:proofErr w:type="spellStart"/>
                  <w:r>
                    <w:rPr>
                      <w:b w:val="0"/>
                      <w:bCs w:val="0"/>
                    </w:rPr>
                    <w:t>Wayland</w:t>
                  </w:r>
                  <w:proofErr w:type="spellEnd"/>
                  <w:r>
                    <w:rPr>
                      <w:b w:val="0"/>
                      <w:bCs w:val="0"/>
                    </w:rPr>
                    <w:t>-en.</w:t>
                  </w:r>
                </w:p>
              </w:txbxContent>
            </v:textbox>
            <w10:wrap type="topAndBottom"/>
          </v:shape>
        </w:pict>
      </w:r>
      <w:r w:rsidRPr="00E31977">
        <w:rPr>
          <w:noProof/>
        </w:rPr>
        <w:drawing>
          <wp:anchor distT="0" distB="0" distL="114300" distR="114300" simplePos="0" relativeHeight="251660800" behindDoc="0" locked="0" layoutInCell="1" allowOverlap="1" wp14:anchorId="1768D72D" wp14:editId="472887A0">
            <wp:simplePos x="0" y="0"/>
            <wp:positionH relativeFrom="column">
              <wp:posOffset>1780540</wp:posOffset>
            </wp:positionH>
            <wp:positionV relativeFrom="paragraph">
              <wp:posOffset>184785</wp:posOffset>
            </wp:positionV>
            <wp:extent cx="1899920" cy="2978785"/>
            <wp:effectExtent l="0" t="0" r="0" b="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E1798" w14:textId="46EDEF82" w:rsidR="00AB066E" w:rsidRPr="00E31977" w:rsidRDefault="00AB066E" w:rsidP="00991602">
      <w:pPr>
        <w:spacing w:after="0" w:line="240" w:lineRule="auto"/>
        <w:ind w:firstLine="0"/>
        <w:jc w:val="left"/>
      </w:pPr>
    </w:p>
    <w:p w14:paraId="4813F0B2" w14:textId="7DE664B3" w:rsidR="00CA34ED" w:rsidRPr="00E31977" w:rsidRDefault="00805410" w:rsidP="00CA34ED">
      <w:pPr>
        <w:pStyle w:val="Listaszerbekezds"/>
        <w:numPr>
          <w:ilvl w:val="0"/>
          <w:numId w:val="31"/>
        </w:numPr>
      </w:pPr>
      <w:r w:rsidRPr="00E31977">
        <w:lastRenderedPageBreak/>
        <w:t xml:space="preserve">A kernel kap egy eseményt egy bemeneti eszköztől és elküldi a </w:t>
      </w:r>
      <w:proofErr w:type="spellStart"/>
      <w:r w:rsidRPr="00E31977">
        <w:t>Wayland</w:t>
      </w:r>
      <w:proofErr w:type="spellEnd"/>
      <w:r w:rsidRPr="00E31977">
        <w:t xml:space="preserve"> </w:t>
      </w:r>
      <w:proofErr w:type="spellStart"/>
      <w:r w:rsidRPr="00E31977">
        <w:t>kompozitornak</w:t>
      </w:r>
      <w:proofErr w:type="spellEnd"/>
      <w:r w:rsidRPr="00E31977">
        <w:t xml:space="preserve"> a bemeneti vezérlőn keresztül.</w:t>
      </w:r>
    </w:p>
    <w:p w14:paraId="35FF38A8" w14:textId="436A9AD6" w:rsidR="006C03E5" w:rsidRPr="00E31977" w:rsidRDefault="00DA59D2" w:rsidP="00CA34ED">
      <w:pPr>
        <w:pStyle w:val="Listaszerbekezds"/>
        <w:numPr>
          <w:ilvl w:val="0"/>
          <w:numId w:val="31"/>
        </w:numPr>
      </w:pPr>
      <w:r w:rsidRPr="00E31977">
        <w:t xml:space="preserve">A </w:t>
      </w:r>
      <w:proofErr w:type="spellStart"/>
      <w:r w:rsidRPr="00E31977">
        <w:t>kompozitor</w:t>
      </w:r>
      <w:proofErr w:type="spellEnd"/>
      <w:r w:rsidRPr="00E31977">
        <w:t xml:space="preserve"> </w:t>
      </w:r>
      <w:r w:rsidR="00D64F1C" w:rsidRPr="00E31977">
        <w:t xml:space="preserve">meghatározza, hogy melyik ablakot érintette az </w:t>
      </w:r>
      <w:proofErr w:type="spellStart"/>
      <w:r w:rsidR="00D64F1C" w:rsidRPr="00E31977">
        <w:t>adottt</w:t>
      </w:r>
      <w:proofErr w:type="spellEnd"/>
      <w:r w:rsidR="00D64F1C" w:rsidRPr="00E31977">
        <w:t xml:space="preserve"> esemény</w:t>
      </w:r>
      <w:r w:rsidR="0028668F" w:rsidRPr="00E31977">
        <w:t xml:space="preserve"> és tájékoztatja erről az érintett klienseket</w:t>
      </w:r>
      <w:r w:rsidR="00D64F1C" w:rsidRPr="00E31977">
        <w:t>.</w:t>
      </w:r>
      <w:r w:rsidR="00D74B74" w:rsidRPr="00E31977">
        <w:t xml:space="preserve"> A </w:t>
      </w:r>
      <w:proofErr w:type="spellStart"/>
      <w:r w:rsidR="00D74B74" w:rsidRPr="00E31977">
        <w:t>kompozitor</w:t>
      </w:r>
      <w:proofErr w:type="spellEnd"/>
      <w:r w:rsidR="00D74B74" w:rsidRPr="00E31977">
        <w:t xml:space="preserve"> érti a különböző effekteket, transzformációkat, amikkel az egyes elemek rendelkezhetnek</w:t>
      </w:r>
      <w:r w:rsidR="00D92104" w:rsidRPr="00E31977">
        <w:t>,</w:t>
      </w:r>
      <w:r w:rsidR="00D74B74" w:rsidRPr="00E31977">
        <w:t xml:space="preserve"> így képes </w:t>
      </w:r>
      <w:r w:rsidR="00D92104" w:rsidRPr="00E31977">
        <w:t xml:space="preserve">az ablak-lokális – képernyő-lokális koordináták fordítására. </w:t>
      </w:r>
      <w:r w:rsidR="00F006CA" w:rsidRPr="00E31977">
        <w:t xml:space="preserve">Ezáltal a </w:t>
      </w:r>
      <w:proofErr w:type="spellStart"/>
      <w:r w:rsidR="00F006CA" w:rsidRPr="00E31977">
        <w:t>kompozitor</w:t>
      </w:r>
      <w:proofErr w:type="spellEnd"/>
      <w:r w:rsidR="00F006CA" w:rsidRPr="00E31977">
        <w:t xml:space="preserve"> pontosan meg tudja határozni, hogy melyik ablakot érintette az adott esemény, feleslegessé válik az X-es </w:t>
      </w:r>
      <w:proofErr w:type="spellStart"/>
      <w:r w:rsidR="00F006CA" w:rsidRPr="00E31977">
        <w:t>acrcitektúrában</w:t>
      </w:r>
      <w:proofErr w:type="spellEnd"/>
      <w:r w:rsidR="00F006CA" w:rsidRPr="00E31977">
        <w:t xml:space="preserve"> a 4-es és az 5-ös lépés.</w:t>
      </w:r>
    </w:p>
    <w:p w14:paraId="6BC2E6CC" w14:textId="2AB3BD6B" w:rsidR="00BE3CED" w:rsidRPr="00E31977" w:rsidRDefault="00BE3CED" w:rsidP="00CA34ED">
      <w:pPr>
        <w:pStyle w:val="Listaszerbekezds"/>
        <w:numPr>
          <w:ilvl w:val="0"/>
          <w:numId w:val="31"/>
        </w:numPr>
      </w:pPr>
      <w:r w:rsidRPr="00E31977">
        <w:t>Az X-es architektúrához hasonlóan a kliens megkapja az eseményt és feldolgozza azt.</w:t>
      </w:r>
      <w:r w:rsidR="00EC242D" w:rsidRPr="00E31977">
        <w:t xml:space="preserve"> Egy újabb különbség a protokollok között, hogy a </w:t>
      </w:r>
      <w:proofErr w:type="spellStart"/>
      <w:r w:rsidR="00EC242D" w:rsidRPr="00E31977">
        <w:t>Wayland</w:t>
      </w:r>
      <w:proofErr w:type="spellEnd"/>
      <w:r w:rsidR="00EC242D" w:rsidRPr="00E31977">
        <w:t xml:space="preserve"> esetén a </w:t>
      </w:r>
      <w:proofErr w:type="spellStart"/>
      <w:r w:rsidR="00EC242D" w:rsidRPr="00E31977">
        <w:t>renderelés</w:t>
      </w:r>
      <w:proofErr w:type="spellEnd"/>
      <w:r w:rsidR="00EC242D" w:rsidRPr="00E31977">
        <w:t xml:space="preserve"> kliens oldal</w:t>
      </w:r>
      <w:r w:rsidR="00CE01AA" w:rsidRPr="00E31977">
        <w:t>on</w:t>
      </w:r>
      <w:r w:rsidR="00EC242D" w:rsidRPr="00E31977">
        <w:t xml:space="preserve"> történik</w:t>
      </w:r>
      <w:r w:rsidR="003A40FA" w:rsidRPr="00E31977">
        <w:t xml:space="preserve"> (gyakorlatban a kliens a </w:t>
      </w:r>
      <w:proofErr w:type="spellStart"/>
      <w:r w:rsidR="003A40FA" w:rsidRPr="00E31977">
        <w:t>kompozitorral</w:t>
      </w:r>
      <w:proofErr w:type="spellEnd"/>
      <w:r w:rsidR="003A40FA" w:rsidRPr="00E31977">
        <w:t xml:space="preserve"> megosztott közös videómemória pufferbe </w:t>
      </w:r>
      <w:proofErr w:type="spellStart"/>
      <w:r w:rsidR="003A40FA" w:rsidRPr="00E31977">
        <w:t>renderel</w:t>
      </w:r>
      <w:proofErr w:type="spellEnd"/>
      <w:r w:rsidR="003A40FA" w:rsidRPr="00E31977">
        <w:t>).</w:t>
      </w:r>
      <w:r w:rsidR="002F3DA3" w:rsidRPr="00E31977">
        <w:t xml:space="preserve"> Végezetül a kliens értesíti a </w:t>
      </w:r>
      <w:proofErr w:type="spellStart"/>
      <w:r w:rsidR="002F3DA3" w:rsidRPr="00E31977">
        <w:t>kompozitort</w:t>
      </w:r>
      <w:proofErr w:type="spellEnd"/>
      <w:r w:rsidR="002F3DA3" w:rsidRPr="00E31977">
        <w:t>, hogy jelezze, hogy a felhasználói felületen változás történt</w:t>
      </w:r>
      <w:r w:rsidR="00013636" w:rsidRPr="00E31977">
        <w:t xml:space="preserve"> (káresemény)</w:t>
      </w:r>
      <w:r w:rsidR="002F3DA3" w:rsidRPr="00E31977">
        <w:t>.</w:t>
      </w:r>
    </w:p>
    <w:p w14:paraId="4C76790D" w14:textId="4175C75B" w:rsidR="00CD5352" w:rsidRPr="00E31977" w:rsidRDefault="00987B2B" w:rsidP="00CA34ED">
      <w:pPr>
        <w:pStyle w:val="Listaszerbekezds"/>
        <w:numPr>
          <w:ilvl w:val="0"/>
          <w:numId w:val="31"/>
        </w:numPr>
      </w:pPr>
      <w:r w:rsidRPr="00E31977">
        <w:t xml:space="preserve">A </w:t>
      </w:r>
      <w:proofErr w:type="spellStart"/>
      <w:r w:rsidRPr="00E31977">
        <w:t>kompozitor</w:t>
      </w:r>
      <w:proofErr w:type="spellEnd"/>
      <w:r w:rsidRPr="00E31977">
        <w:t xml:space="preserve"> összegyűjti a kliensektől a káreseményeket és újra összeállítja a képernyőt.</w:t>
      </w:r>
    </w:p>
    <w:p w14:paraId="6378DD18" w14:textId="1FC35F39" w:rsidR="00CA34ED" w:rsidRPr="00E31977" w:rsidRDefault="005D590D" w:rsidP="006B56F8">
      <w:r w:rsidRPr="00E31977">
        <w:t xml:space="preserve">Az X </w:t>
      </w:r>
      <w:proofErr w:type="spellStart"/>
      <w:r w:rsidRPr="00E31977">
        <w:t>Window</w:t>
      </w:r>
      <w:proofErr w:type="spellEnd"/>
      <w:r w:rsidRPr="00E31977">
        <w:t xml:space="preserve"> System architektúráj</w:t>
      </w:r>
      <w:r w:rsidR="000051C2" w:rsidRPr="00E31977">
        <w:t xml:space="preserve">ában a </w:t>
      </w:r>
      <w:proofErr w:type="spellStart"/>
      <w:r w:rsidR="000051C2" w:rsidRPr="00E31977">
        <w:t>kompozitor</w:t>
      </w:r>
      <w:proofErr w:type="spellEnd"/>
      <w:r w:rsidR="000051C2" w:rsidRPr="00E31977">
        <w:t xml:space="preserve"> felelős azért, hogy mindent megjelenítsen</w:t>
      </w:r>
      <w:r w:rsidRPr="00E31977">
        <w:t xml:space="preserve"> </w:t>
      </w:r>
      <w:r w:rsidR="000051C2" w:rsidRPr="00E31977">
        <w:t>a képernyőn, de ezt mégis az X szerveren keresztül kell tennie.</w:t>
      </w:r>
      <w:r w:rsidR="008B44F9" w:rsidRPr="00E31977">
        <w:t xml:space="preserve"> Lényegében az X szerver egy közvetítő szerepet játszik a kliensek és a </w:t>
      </w:r>
      <w:proofErr w:type="spellStart"/>
      <w:r w:rsidR="008B44F9" w:rsidRPr="00E31977">
        <w:t>kompozitor</w:t>
      </w:r>
      <w:proofErr w:type="spellEnd"/>
      <w:r w:rsidR="008B44F9" w:rsidRPr="00E31977">
        <w:t xml:space="preserve">, illetve a </w:t>
      </w:r>
      <w:proofErr w:type="spellStart"/>
      <w:r w:rsidR="008B44F9" w:rsidRPr="00E31977">
        <w:t>kompozitor</w:t>
      </w:r>
      <w:proofErr w:type="spellEnd"/>
      <w:r w:rsidR="008B44F9" w:rsidRPr="00E31977">
        <w:t xml:space="preserve"> és a hardver között.</w:t>
      </w:r>
      <w:r w:rsidR="00374C1E" w:rsidRPr="00E31977">
        <w:t xml:space="preserve"> A </w:t>
      </w:r>
      <w:proofErr w:type="spellStart"/>
      <w:r w:rsidR="00374C1E" w:rsidRPr="00E31977">
        <w:t>Wayland</w:t>
      </w:r>
      <w:proofErr w:type="spellEnd"/>
      <w:r w:rsidR="00374C1E" w:rsidRPr="00E31977">
        <w:t xml:space="preserve"> protokoll</w:t>
      </w:r>
      <w:r w:rsidR="00145D31" w:rsidRPr="00E31977">
        <w:t>ban</w:t>
      </w:r>
      <w:r w:rsidR="00374C1E" w:rsidRPr="00E31977">
        <w:t xml:space="preserve"> azáltal, hogy a </w:t>
      </w:r>
      <w:proofErr w:type="spellStart"/>
      <w:r w:rsidR="00374C1E" w:rsidRPr="00E31977">
        <w:t>meglejelenítő</w:t>
      </w:r>
      <w:proofErr w:type="spellEnd"/>
      <w:r w:rsidR="00374C1E" w:rsidRPr="00E31977">
        <w:t xml:space="preserve"> szerver</w:t>
      </w:r>
      <w:r w:rsidR="00145D31" w:rsidRPr="00E31977">
        <w:t xml:space="preserve"> helyére lép a </w:t>
      </w:r>
      <w:proofErr w:type="spellStart"/>
      <w:r w:rsidR="00145D31" w:rsidRPr="00E31977">
        <w:t>kompozitor</w:t>
      </w:r>
      <w:proofErr w:type="spellEnd"/>
      <w:r w:rsidR="00145D31" w:rsidRPr="00E31977">
        <w:t xml:space="preserve"> lényegesen csökkent a rendszer komplexitása, illetve a kommunikációs többlet.</w:t>
      </w:r>
    </w:p>
    <w:p w14:paraId="1F1A96D3" w14:textId="2462E607" w:rsidR="00A872AB" w:rsidRPr="00E31977" w:rsidRDefault="00A872AB" w:rsidP="00A872AB">
      <w:pPr>
        <w:pStyle w:val="Cmsor2"/>
      </w:pPr>
      <w:bookmarkStart w:id="11" w:name="_Toc101457673"/>
      <w:proofErr w:type="spellStart"/>
      <w:r w:rsidRPr="00E31977">
        <w:t>Rust</w:t>
      </w:r>
      <w:bookmarkEnd w:id="11"/>
      <w:proofErr w:type="spellEnd"/>
    </w:p>
    <w:p w14:paraId="4B93FC09" w14:textId="553B6965" w:rsidR="00A872AB" w:rsidRPr="00E31977" w:rsidRDefault="00A872AB" w:rsidP="00A872AB">
      <w:pPr>
        <w:pStyle w:val="Cmsor2"/>
      </w:pPr>
      <w:bookmarkStart w:id="12" w:name="_Toc101457674"/>
      <w:proofErr w:type="spellStart"/>
      <w:r w:rsidRPr="00E31977">
        <w:t>Erlang</w:t>
      </w:r>
      <w:bookmarkEnd w:id="12"/>
      <w:proofErr w:type="spellEnd"/>
    </w:p>
    <w:p w14:paraId="27077902" w14:textId="77777777" w:rsidR="00A557D3" w:rsidRPr="00E31977" w:rsidRDefault="00EE4A77" w:rsidP="00EE4A77">
      <w:r w:rsidRPr="00E31977">
        <w:t xml:space="preserve">Az </w:t>
      </w:r>
      <w:proofErr w:type="spellStart"/>
      <w:r w:rsidRPr="00E31977">
        <w:t>Erlang</w:t>
      </w:r>
      <w:proofErr w:type="spellEnd"/>
      <w:r w:rsidRPr="00E31977">
        <w:t xml:space="preserve"> egy univerzális, konkurens, funkcionális programozási nyelv és futási időben </w:t>
      </w:r>
      <w:proofErr w:type="spellStart"/>
      <w:r w:rsidRPr="00E31977">
        <w:rPr>
          <w:i/>
          <w:iCs/>
        </w:rPr>
        <w:t>garbage</w:t>
      </w:r>
      <w:proofErr w:type="spellEnd"/>
      <w:r w:rsidRPr="00E31977">
        <w:rPr>
          <w:i/>
          <w:iCs/>
        </w:rPr>
        <w:t xml:space="preserve"> </w:t>
      </w:r>
      <w:proofErr w:type="spellStart"/>
      <w:r w:rsidRPr="00E31977">
        <w:rPr>
          <w:i/>
          <w:iCs/>
        </w:rPr>
        <w:t>collection</w:t>
      </w:r>
      <w:proofErr w:type="spellEnd"/>
      <w:r w:rsidRPr="00E31977">
        <w:t xml:space="preserve"> mechanizmussal ellátott környezet. Az </w:t>
      </w:r>
      <w:proofErr w:type="spellStart"/>
      <w:r w:rsidRPr="00E31977">
        <w:t>Erlang</w:t>
      </w:r>
      <w:proofErr w:type="spellEnd"/>
      <w:r w:rsidRPr="00E31977">
        <w:t xml:space="preserve"> és az </w:t>
      </w:r>
      <w:proofErr w:type="spellStart"/>
      <w:r w:rsidRPr="00E31977">
        <w:t>Erlang</w:t>
      </w:r>
      <w:proofErr w:type="spellEnd"/>
      <w:r w:rsidRPr="00E31977">
        <w:t xml:space="preserve">/OTP (Open Telecom Platform) kifejezést sokszor felcserélhető módon használják. Az </w:t>
      </w:r>
      <w:proofErr w:type="spellStart"/>
      <w:r w:rsidRPr="00E31977">
        <w:t>Erlang</w:t>
      </w:r>
      <w:proofErr w:type="spellEnd"/>
      <w:r w:rsidRPr="00E31977">
        <w:t xml:space="preserve">/OTP az </w:t>
      </w:r>
      <w:proofErr w:type="spellStart"/>
      <w:r w:rsidRPr="00E31977">
        <w:t>Erlang</w:t>
      </w:r>
      <w:proofErr w:type="spellEnd"/>
      <w:r w:rsidRPr="00E31977">
        <w:t xml:space="preserve"> környezetből, számos </w:t>
      </w:r>
      <w:r w:rsidR="003D7F9F" w:rsidRPr="00E31977">
        <w:t>„</w:t>
      </w:r>
      <w:proofErr w:type="spellStart"/>
      <w:r w:rsidRPr="00E31977">
        <w:t>off-the-shelf</w:t>
      </w:r>
      <w:proofErr w:type="spellEnd"/>
      <w:r w:rsidR="003D7F9F" w:rsidRPr="00E31977">
        <w:t>”</w:t>
      </w:r>
      <w:r w:rsidRPr="00E31977">
        <w:t xml:space="preserve"> </w:t>
      </w:r>
      <w:proofErr w:type="spellStart"/>
      <w:r w:rsidRPr="00E31977">
        <w:t>Erlang</w:t>
      </w:r>
      <w:proofErr w:type="spellEnd"/>
      <w:r w:rsidRPr="00E31977">
        <w:t xml:space="preserve"> könyvtárból és tervezési mintából (viselkedésleíró sablon) áll. Az </w:t>
      </w:r>
      <w:proofErr w:type="spellStart"/>
      <w:r w:rsidRPr="00E31977">
        <w:t>Erlangot</w:t>
      </w:r>
      <w:proofErr w:type="spellEnd"/>
      <w:r w:rsidRPr="00E31977">
        <w:t xml:space="preserve"> a következő jellemvonásokkal rendelkező rendszerek megalkotására tervezték:</w:t>
      </w:r>
    </w:p>
    <w:p w14:paraId="6C3CB696" w14:textId="77777777" w:rsidR="00A557D3" w:rsidRPr="00E31977" w:rsidRDefault="00EE4A77" w:rsidP="00A557D3">
      <w:pPr>
        <w:pStyle w:val="Listaszerbekezds"/>
        <w:numPr>
          <w:ilvl w:val="0"/>
          <w:numId w:val="28"/>
        </w:numPr>
      </w:pPr>
      <w:r w:rsidRPr="00E31977">
        <w:rPr>
          <w:b/>
          <w:bCs/>
        </w:rPr>
        <w:lastRenderedPageBreak/>
        <w:t>Elosztottság</w:t>
      </w:r>
      <w:r w:rsidRPr="00E31977">
        <w:t xml:space="preserve">: A nyelv magas szinten támogatja a moduláris és </w:t>
      </w:r>
      <w:proofErr w:type="spellStart"/>
      <w:r w:rsidRPr="00E31977">
        <w:t>konkurrens</w:t>
      </w:r>
      <w:proofErr w:type="spellEnd"/>
      <w:r w:rsidRPr="00E31977">
        <w:t xml:space="preserve"> programozást.</w:t>
      </w:r>
    </w:p>
    <w:p w14:paraId="1016E61E" w14:textId="084FE1A5" w:rsidR="00A557D3" w:rsidRPr="00E31977" w:rsidRDefault="00EE4A77" w:rsidP="00A557D3">
      <w:pPr>
        <w:pStyle w:val="Listaszerbekezds"/>
        <w:numPr>
          <w:ilvl w:val="0"/>
          <w:numId w:val="28"/>
        </w:numPr>
      </w:pPr>
      <w:r w:rsidRPr="00E31977">
        <w:rPr>
          <w:b/>
          <w:bCs/>
        </w:rPr>
        <w:t>Hibatűrés</w:t>
      </w:r>
      <w:r w:rsidRPr="00E31977">
        <w:t xml:space="preserve">: Az </w:t>
      </w:r>
      <w:proofErr w:type="spellStart"/>
      <w:r w:rsidRPr="00E31977">
        <w:t>Erlang</w:t>
      </w:r>
      <w:proofErr w:type="spellEnd"/>
      <w:r w:rsidRPr="00E31977">
        <w:t xml:space="preserve"> számos eszközt és tervezési irányelvet (</w:t>
      </w:r>
      <w:r w:rsidR="00A557D3" w:rsidRPr="00E31977">
        <w:t>„</w:t>
      </w:r>
      <w:proofErr w:type="spellStart"/>
      <w:r w:rsidRPr="00E31977">
        <w:t>Let-it-crash</w:t>
      </w:r>
      <w:proofErr w:type="spellEnd"/>
      <w:r w:rsidRPr="00E31977">
        <w:t>”, felügyeleti fa) biztosít, amellyel a hibák előfordulása és a rendszerre gyakorolt hatása minimalizálható.</w:t>
      </w:r>
    </w:p>
    <w:p w14:paraId="0751A880" w14:textId="7A144343" w:rsidR="00A557D3" w:rsidRPr="00E31977" w:rsidRDefault="00EE4A77" w:rsidP="00A557D3">
      <w:pPr>
        <w:pStyle w:val="Listaszerbekezds"/>
        <w:numPr>
          <w:ilvl w:val="0"/>
          <w:numId w:val="28"/>
        </w:numPr>
      </w:pPr>
      <w:r w:rsidRPr="00E31977">
        <w:rPr>
          <w:b/>
          <w:bCs/>
        </w:rPr>
        <w:t>Magas rendelkezésre állás</w:t>
      </w:r>
      <w:r w:rsidRPr="00E31977">
        <w:t xml:space="preserve">: Az </w:t>
      </w:r>
      <w:proofErr w:type="spellStart"/>
      <w:r w:rsidRPr="00E31977">
        <w:t>Erlang</w:t>
      </w:r>
      <w:proofErr w:type="spellEnd"/>
      <w:r w:rsidRPr="00E31977">
        <w:t xml:space="preserve"> folyamatok izolációjából következően</w:t>
      </w:r>
      <w:r w:rsidR="00433B3C" w:rsidRPr="00E31977">
        <w:t>,</w:t>
      </w:r>
      <w:r w:rsidRPr="00E31977">
        <w:t xml:space="preserve"> ha egy folyamat hibába ütközik és leáll, az a rendszernek csak egy kisebb, elkülönített részében fog szolgáltatás kiesést okozni.</w:t>
      </w:r>
    </w:p>
    <w:p w14:paraId="46247A8E" w14:textId="59924E31" w:rsidR="00A557D3" w:rsidRPr="00E31977" w:rsidRDefault="00EE4A77" w:rsidP="00A557D3">
      <w:pPr>
        <w:pStyle w:val="Listaszerbekezds"/>
        <w:numPr>
          <w:ilvl w:val="0"/>
          <w:numId w:val="28"/>
        </w:numPr>
      </w:pPr>
      <w:r w:rsidRPr="00E31977">
        <w:rPr>
          <w:b/>
          <w:bCs/>
        </w:rPr>
        <w:t xml:space="preserve">Laza valós </w:t>
      </w:r>
      <w:proofErr w:type="spellStart"/>
      <w:r w:rsidRPr="00E31977">
        <w:rPr>
          <w:b/>
          <w:bCs/>
        </w:rPr>
        <w:t>idejűség</w:t>
      </w:r>
      <w:proofErr w:type="spellEnd"/>
      <w:r w:rsidRPr="00E31977">
        <w:t xml:space="preserve"> (</w:t>
      </w:r>
      <w:proofErr w:type="spellStart"/>
      <w:r w:rsidRPr="00E31977">
        <w:t>Soft</w:t>
      </w:r>
      <w:proofErr w:type="spellEnd"/>
      <w:r w:rsidRPr="00E31977">
        <w:t xml:space="preserve"> </w:t>
      </w:r>
      <w:proofErr w:type="spellStart"/>
      <w:r w:rsidRPr="00E31977">
        <w:t>real-time</w:t>
      </w:r>
      <w:proofErr w:type="spellEnd"/>
      <w:r w:rsidRPr="00E31977">
        <w:t xml:space="preserve">): Az </w:t>
      </w:r>
      <w:proofErr w:type="spellStart"/>
      <w:r w:rsidRPr="00E31977">
        <w:t>Erlangot</w:t>
      </w:r>
      <w:proofErr w:type="spellEnd"/>
      <w:r w:rsidRPr="00E31977">
        <w:t xml:space="preserve"> eredetileg telekommunikációs rendszerek létrehozására alkották meg, így a valós</w:t>
      </w:r>
      <w:r w:rsidR="007974D8" w:rsidRPr="00E31977">
        <w:t xml:space="preserve"> </w:t>
      </w:r>
      <w:r w:rsidRPr="00E31977">
        <w:t>idejű</w:t>
      </w:r>
      <w:r w:rsidR="007974D8" w:rsidRPr="00E31977">
        <w:t xml:space="preserve"> működés</w:t>
      </w:r>
      <w:r w:rsidRPr="00E31977">
        <w:t xml:space="preserve"> egy alapvető kritérium volt a kezdetektől fogva.</w:t>
      </w:r>
    </w:p>
    <w:p w14:paraId="08230B87" w14:textId="325C3AEE" w:rsidR="00A557D3" w:rsidRPr="00E31977" w:rsidRDefault="00EE4A77" w:rsidP="00A557D3">
      <w:pPr>
        <w:pStyle w:val="Listaszerbekezds"/>
        <w:numPr>
          <w:ilvl w:val="0"/>
          <w:numId w:val="28"/>
        </w:numPr>
      </w:pPr>
      <w:r w:rsidRPr="00E31977">
        <w:rPr>
          <w:b/>
          <w:bCs/>
        </w:rPr>
        <w:t>Kód cserélése futásidőben</w:t>
      </w:r>
      <w:r w:rsidRPr="00E31977">
        <w:t xml:space="preserve"> (Hot </w:t>
      </w:r>
      <w:proofErr w:type="spellStart"/>
      <w:r w:rsidRPr="00E31977">
        <w:t>swapping</w:t>
      </w:r>
      <w:proofErr w:type="spellEnd"/>
      <w:r w:rsidRPr="00E31977">
        <w:t xml:space="preserve">): Az </w:t>
      </w:r>
      <w:proofErr w:type="spellStart"/>
      <w:r w:rsidRPr="00E31977">
        <w:t>Erlang</w:t>
      </w:r>
      <w:proofErr w:type="spellEnd"/>
      <w:r w:rsidRPr="00E31977">
        <w:t>/OTP-ben található tervezési minták generikus módon támogatják egy futó folyamat kódjának frissítését anélkül, hogy a folyamatot le kéne állítani.</w:t>
      </w:r>
    </w:p>
    <w:p w14:paraId="174D8EA9" w14:textId="2EB1749B" w:rsidR="003A72FA" w:rsidRPr="00E31977" w:rsidRDefault="003A72FA" w:rsidP="003A72FA">
      <w:pPr>
        <w:pStyle w:val="Cmsor3"/>
      </w:pPr>
      <w:r w:rsidRPr="00E31977">
        <w:t>Típusok</w:t>
      </w:r>
    </w:p>
    <w:p w14:paraId="7D2EDF41" w14:textId="4B5FED1D" w:rsidR="005206BB" w:rsidRPr="00E31977" w:rsidRDefault="00EE4A77" w:rsidP="003A72FA">
      <w:r w:rsidRPr="00E31977">
        <w:t xml:space="preserve">A következő leírásban az </w:t>
      </w:r>
      <w:proofErr w:type="spellStart"/>
      <w:r w:rsidRPr="00E31977">
        <w:t>Erlang</w:t>
      </w:r>
      <w:proofErr w:type="spellEnd"/>
      <w:r w:rsidRPr="00E31977">
        <w:t xml:space="preserve"> nyelv adattípusairól, illetve egyedi típusok specifikálásáról lesz szó. Az </w:t>
      </w:r>
      <w:proofErr w:type="spellStart"/>
      <w:r w:rsidRPr="00E31977">
        <w:t>Erlang</w:t>
      </w:r>
      <w:proofErr w:type="spellEnd"/>
      <w:r w:rsidRPr="00E31977">
        <w:t xml:space="preserve"> egy dinamikusan erősen típusos (</w:t>
      </w:r>
      <w:proofErr w:type="spellStart"/>
      <w:r w:rsidRPr="00E31977">
        <w:t>dinamically</w:t>
      </w:r>
      <w:proofErr w:type="spellEnd"/>
      <w:r w:rsidRPr="00E31977">
        <w:t xml:space="preserve"> </w:t>
      </w:r>
      <w:proofErr w:type="spellStart"/>
      <w:r w:rsidRPr="00E31977">
        <w:t>strongly</w:t>
      </w:r>
      <w:proofErr w:type="spellEnd"/>
      <w:r w:rsidRPr="00E31977">
        <w:t xml:space="preserve"> </w:t>
      </w:r>
      <w:proofErr w:type="spellStart"/>
      <w:r w:rsidRPr="00E31977">
        <w:t>typed</w:t>
      </w:r>
      <w:proofErr w:type="spellEnd"/>
      <w:r w:rsidRPr="00E31977">
        <w:t xml:space="preserve">), egyszeri értékadást használó programozási nyelv[11]. Több alap adattípust definiál, ilyenek például az integer, </w:t>
      </w:r>
      <w:proofErr w:type="spellStart"/>
      <w:r w:rsidRPr="00E31977">
        <w:t>binary</w:t>
      </w:r>
      <w:proofErr w:type="spellEnd"/>
      <w:r w:rsidRPr="00E31977">
        <w:t xml:space="preserve"> vagy az atom. A beépített adattípusok felhasználásával lehetséges saját típusok specifikálása. A típus specifikációnak többek közt dokumentációs célja van, továbbá nagy mértékben növeli a kód olvashatóságát és plusz információval látja el a hiba detektáló eszközöket (például </w:t>
      </w:r>
      <w:proofErr w:type="spellStart"/>
      <w:r w:rsidRPr="00E31977">
        <w:t>Dialyzer</w:t>
      </w:r>
      <w:proofErr w:type="spellEnd"/>
      <w:r w:rsidRPr="00E31977">
        <w:t>). Egy típus specifikálásának a következő a szintaxisa:</w:t>
      </w:r>
    </w:p>
    <w:p w14:paraId="60A0D9B0" w14:textId="77777777" w:rsidR="005206BB" w:rsidRPr="00E31977" w:rsidRDefault="00EE4A77" w:rsidP="005206BB">
      <w:pPr>
        <w:pStyle w:val="Kd"/>
      </w:pPr>
      <w:r w:rsidRPr="00E31977">
        <w:t xml:space="preserve"> -</w:t>
      </w:r>
      <w:proofErr w:type="spellStart"/>
      <w:r w:rsidRPr="00E31977">
        <w:t>type</w:t>
      </w:r>
      <w:proofErr w:type="spellEnd"/>
      <w:r w:rsidRPr="00E31977">
        <w:t xml:space="preserve"> </w:t>
      </w:r>
      <w:proofErr w:type="spellStart"/>
      <w:r w:rsidRPr="00E31977">
        <w:t>name</w:t>
      </w:r>
      <w:proofErr w:type="spellEnd"/>
      <w:r w:rsidRPr="00E31977">
        <w:t xml:space="preserve">() :: </w:t>
      </w:r>
      <w:proofErr w:type="spellStart"/>
      <w:r w:rsidRPr="00E31977">
        <w:t>datatype</w:t>
      </w:r>
      <w:proofErr w:type="spellEnd"/>
      <w:r w:rsidRPr="00E31977">
        <w:t>()</w:t>
      </w:r>
    </w:p>
    <w:p w14:paraId="5EDE8858" w14:textId="07E1E253" w:rsidR="002B1951" w:rsidRPr="00E31977" w:rsidRDefault="00EE4A77" w:rsidP="003A72FA">
      <w:r w:rsidRPr="00E31977">
        <w:t xml:space="preserve">A </w:t>
      </w:r>
      <w:r w:rsidRPr="00E31977">
        <w:rPr>
          <w:i/>
          <w:iCs/>
        </w:rPr>
        <w:t>-</w:t>
      </w:r>
      <w:proofErr w:type="spellStart"/>
      <w:r w:rsidRPr="00E31977">
        <w:rPr>
          <w:i/>
          <w:iCs/>
        </w:rPr>
        <w:t>type</w:t>
      </w:r>
      <w:proofErr w:type="spellEnd"/>
      <w:r w:rsidRPr="00E31977">
        <w:t xml:space="preserve"> kulcsszó jelzi egy modulban, hogy típus specifikáció következik. A </w:t>
      </w:r>
      <w:proofErr w:type="spellStart"/>
      <w:r w:rsidRPr="00E31977">
        <w:t>name</w:t>
      </w:r>
      <w:proofErr w:type="spellEnd"/>
      <w:r w:rsidRPr="00E31977">
        <w:t xml:space="preserve"> a specifikált típus neve, ezzel a névvel lehet hivatkozni a típusra a modulon belül, a modulon kívül (amennyiben exportálásra kerül a típus) a </w:t>
      </w:r>
      <w:proofErr w:type="spellStart"/>
      <w:r w:rsidRPr="00E31977">
        <w:t>modulnév:típusnév</w:t>
      </w:r>
      <w:proofErr w:type="spellEnd"/>
      <w:r w:rsidRPr="00E31977">
        <w:t xml:space="preserve">() szintaxissal lehet hivatkozni a specifikált típusra. A </w:t>
      </w:r>
      <w:proofErr w:type="spellStart"/>
      <w:r w:rsidRPr="00E31977">
        <w:t>datatype</w:t>
      </w:r>
      <w:proofErr w:type="spellEnd"/>
      <w:r w:rsidRPr="00E31977">
        <w:t xml:space="preserve"> a specifikált típus leírása, ami lehet egy beépített adat típus, egy másik specifikált típus, egy atom vagy integer típusú érték (pl.: </w:t>
      </w:r>
      <w:r w:rsidR="006A3954" w:rsidRPr="00E31977">
        <w:t>„</w:t>
      </w:r>
      <w:proofErr w:type="spellStart"/>
      <w:r w:rsidRPr="00E31977">
        <w:t>foo</w:t>
      </w:r>
      <w:proofErr w:type="spellEnd"/>
      <w:r w:rsidRPr="00E31977">
        <w:t>” vagy 21), vagy ezek tetszőlegesen vett uniója. Példa egy típus specifikációra:</w:t>
      </w:r>
    </w:p>
    <w:p w14:paraId="63970254" w14:textId="77777777" w:rsidR="002B1951" w:rsidRPr="00E31977" w:rsidRDefault="00EE4A77" w:rsidP="002B1951">
      <w:pPr>
        <w:pStyle w:val="Kd"/>
      </w:pPr>
      <w:r w:rsidRPr="00E31977">
        <w:lastRenderedPageBreak/>
        <w:t>-</w:t>
      </w:r>
      <w:proofErr w:type="spellStart"/>
      <w:r w:rsidRPr="00E31977">
        <w:t>type</w:t>
      </w:r>
      <w:proofErr w:type="spellEnd"/>
      <w:r w:rsidRPr="00E31977">
        <w:t xml:space="preserve"> </w:t>
      </w:r>
      <w:proofErr w:type="spellStart"/>
      <w:r w:rsidRPr="00E31977">
        <w:t>mytype</w:t>
      </w:r>
      <w:proofErr w:type="spellEnd"/>
      <w:r w:rsidRPr="00E31977">
        <w:t xml:space="preserve">() :: </w:t>
      </w:r>
      <w:proofErr w:type="spellStart"/>
      <w:r w:rsidRPr="00E31977">
        <w:t>boolean</w:t>
      </w:r>
      <w:proofErr w:type="spellEnd"/>
      <w:r w:rsidRPr="00E31977">
        <w:t xml:space="preserve">() | </w:t>
      </w:r>
      <w:proofErr w:type="spellStart"/>
      <w:r w:rsidRPr="00E31977">
        <w:t>undefined</w:t>
      </w:r>
      <w:proofErr w:type="spellEnd"/>
    </w:p>
    <w:p w14:paraId="32FE5904" w14:textId="77777777" w:rsidR="005B19F8" w:rsidRPr="00E31977" w:rsidRDefault="00EE4A77" w:rsidP="003A72FA">
      <w:r w:rsidRPr="00E31977">
        <w:t xml:space="preserve">A </w:t>
      </w:r>
      <w:proofErr w:type="spellStart"/>
      <w:r w:rsidRPr="00E31977">
        <w:rPr>
          <w:i/>
          <w:iCs/>
        </w:rPr>
        <w:t>mytype</w:t>
      </w:r>
      <w:proofErr w:type="spellEnd"/>
      <w:r w:rsidRPr="00E31977">
        <w:t xml:space="preserve"> nevezetű típus ennek értelmében olyan adattípust definiál, amely vagy egy </w:t>
      </w:r>
      <w:proofErr w:type="spellStart"/>
      <w:r w:rsidRPr="00E31977">
        <w:rPr>
          <w:i/>
          <w:iCs/>
        </w:rPr>
        <w:t>boolean</w:t>
      </w:r>
      <w:proofErr w:type="spellEnd"/>
      <w:r w:rsidRPr="00E31977">
        <w:t xml:space="preserve"> értéket vesz fel, vagy az </w:t>
      </w:r>
      <w:proofErr w:type="spellStart"/>
      <w:r w:rsidRPr="00E31977">
        <w:rPr>
          <w:i/>
          <w:iCs/>
        </w:rPr>
        <w:t>undefined</w:t>
      </w:r>
      <w:proofErr w:type="spellEnd"/>
      <w:r w:rsidRPr="00E31977">
        <w:t xml:space="preserve"> atom értékét.</w:t>
      </w:r>
    </w:p>
    <w:p w14:paraId="1F39C030" w14:textId="18680754" w:rsidR="005B19F8" w:rsidRPr="00E31977" w:rsidRDefault="00EE4A77" w:rsidP="005B19F8">
      <w:pPr>
        <w:pStyle w:val="Cmsor3"/>
      </w:pPr>
      <w:r w:rsidRPr="00E31977">
        <w:t>Modulok</w:t>
      </w:r>
    </w:p>
    <w:p w14:paraId="639CC6A9" w14:textId="77777777" w:rsidR="005D1AA9" w:rsidRPr="00E31977" w:rsidRDefault="00EE4A77" w:rsidP="003A72FA">
      <w:r w:rsidRPr="00E31977">
        <w:t xml:space="preserve">Egy </w:t>
      </w:r>
      <w:proofErr w:type="spellStart"/>
      <w:r w:rsidRPr="00E31977">
        <w:t>Erlang</w:t>
      </w:r>
      <w:proofErr w:type="spellEnd"/>
      <w:r w:rsidRPr="00E31977">
        <w:t xml:space="preserve"> alkalmazásban a kód modulokra van osztva. Egy modulban található kódot két fő részre lehet bontani, a modullal kapcsolatos attribútumok deklarálására (például típus specifikációk vagy exportált függvények listája) és függvény deklarációkra. Gyakran előfordul, hogy két modul strukturálisan nagyon hasonlít egymásra, ugyanazokat a mintákat követik. Ilyenek például a felügyeleti modulok, amelyek általában csak abban térnek el, hogy milyen </w:t>
      </w:r>
      <w:proofErr w:type="spellStart"/>
      <w:r w:rsidRPr="00E31977">
        <w:t>Erlang</w:t>
      </w:r>
      <w:proofErr w:type="spellEnd"/>
      <w:r w:rsidRPr="00E31977">
        <w:t xml:space="preserve"> folyamatokat felügyelnek. Ezeknek a gyakori strukturális mintáknak a formalizálására létre lehet hozni úgynevezett viselkedés leíró modulokat. Ezáltal szét lehet választani a kódot egy </w:t>
      </w:r>
      <w:proofErr w:type="spellStart"/>
      <w:r w:rsidRPr="00E31977">
        <w:t>újrahasználható</w:t>
      </w:r>
      <w:proofErr w:type="spellEnd"/>
      <w:r w:rsidRPr="00E31977">
        <w:t>, generikus részre (viselkedés leíró modul) és egy specifikus részre (</w:t>
      </w:r>
      <w:proofErr w:type="spellStart"/>
      <w:r w:rsidRPr="00E31977">
        <w:t>callback</w:t>
      </w:r>
      <w:proofErr w:type="spellEnd"/>
      <w:r w:rsidRPr="00E31977">
        <w:t xml:space="preserve"> modul). Az </w:t>
      </w:r>
      <w:proofErr w:type="spellStart"/>
      <w:r w:rsidRPr="00E31977">
        <w:t>Erlang</w:t>
      </w:r>
      <w:proofErr w:type="spellEnd"/>
      <w:r w:rsidRPr="00E31977">
        <w:t xml:space="preserve">/OTP-ben vannak előre definiált, beépített viselkedések (például </w:t>
      </w:r>
      <w:proofErr w:type="spellStart"/>
      <w:r w:rsidRPr="00E31977">
        <w:t>gen_server</w:t>
      </w:r>
      <w:proofErr w:type="spellEnd"/>
      <w:r w:rsidRPr="00E31977">
        <w:t xml:space="preserve">), de van lehetőségünk saját viselkedés leíró modulokat definiálni[12]. Egy ilyen generikus modulban deklarálhatunk olyan függvényeket, amelyeknek az implementációja kötelező azoknak a </w:t>
      </w:r>
      <w:proofErr w:type="spellStart"/>
      <w:r w:rsidRPr="00E31977">
        <w:t>callback</w:t>
      </w:r>
      <w:proofErr w:type="spellEnd"/>
      <w:r w:rsidRPr="00E31977">
        <w:t xml:space="preserve"> moduloknak, amelyek megvalósítják ezt a viselkedést. Egy </w:t>
      </w:r>
      <w:proofErr w:type="spellStart"/>
      <w:r w:rsidRPr="00E31977">
        <w:t>callback</w:t>
      </w:r>
      <w:proofErr w:type="spellEnd"/>
      <w:r w:rsidRPr="00E31977">
        <w:t xml:space="preserve"> függvény deklarációja a következőképpen néz ki:</w:t>
      </w:r>
    </w:p>
    <w:p w14:paraId="1DBDC7C8" w14:textId="77777777" w:rsidR="005D1AA9" w:rsidRPr="00E31977" w:rsidRDefault="00EE4A77" w:rsidP="005D1AA9">
      <w:pPr>
        <w:pStyle w:val="Kd"/>
      </w:pPr>
      <w:r w:rsidRPr="00E31977">
        <w:t>-</w:t>
      </w:r>
      <w:proofErr w:type="spellStart"/>
      <w:r w:rsidRPr="00E31977">
        <w:t>callback</w:t>
      </w:r>
      <w:proofErr w:type="spellEnd"/>
      <w:r w:rsidRPr="00E31977">
        <w:t xml:space="preserve"> </w:t>
      </w:r>
      <w:proofErr w:type="spellStart"/>
      <w:r w:rsidRPr="00E31977">
        <w:t>FunctionName</w:t>
      </w:r>
      <w:proofErr w:type="spellEnd"/>
      <w:r w:rsidRPr="00E31977">
        <w:t xml:space="preserve">(Arg1, Arg2, ..., </w:t>
      </w:r>
      <w:proofErr w:type="spellStart"/>
      <w:r w:rsidRPr="00E31977">
        <w:t>ArgN</w:t>
      </w:r>
      <w:proofErr w:type="spellEnd"/>
      <w:r w:rsidRPr="00E31977">
        <w:t xml:space="preserve">) -&gt; </w:t>
      </w:r>
      <w:proofErr w:type="spellStart"/>
      <w:r w:rsidRPr="00E31977">
        <w:t>Res</w:t>
      </w:r>
      <w:proofErr w:type="spellEnd"/>
      <w:r w:rsidRPr="00E31977">
        <w:t>.</w:t>
      </w:r>
    </w:p>
    <w:p w14:paraId="41062AF1" w14:textId="77777777" w:rsidR="005D1AA9" w:rsidRPr="00E31977" w:rsidRDefault="00EE4A77" w:rsidP="003A72FA">
      <w:r w:rsidRPr="00E31977">
        <w:t xml:space="preserve">A </w:t>
      </w:r>
      <w:proofErr w:type="spellStart"/>
      <w:r w:rsidRPr="00E31977">
        <w:t>FunctionName</w:t>
      </w:r>
      <w:proofErr w:type="spellEnd"/>
      <w:r w:rsidRPr="00E31977">
        <w:t xml:space="preserve"> a </w:t>
      </w:r>
      <w:proofErr w:type="spellStart"/>
      <w:r w:rsidRPr="00E31977">
        <w:t>callback</w:t>
      </w:r>
      <w:proofErr w:type="spellEnd"/>
      <w:r w:rsidRPr="00E31977">
        <w:t xml:space="preserve"> függvény neve, az </w:t>
      </w:r>
      <w:proofErr w:type="spellStart"/>
      <w:r w:rsidRPr="00E31977">
        <w:t>ArgX</w:t>
      </w:r>
      <w:proofErr w:type="spellEnd"/>
      <w:r w:rsidRPr="00E31977">
        <w:t xml:space="preserve"> az X-edik argumentum típusa, a </w:t>
      </w:r>
      <w:proofErr w:type="spellStart"/>
      <w:r w:rsidRPr="00E31977">
        <w:t>Res</w:t>
      </w:r>
      <w:proofErr w:type="spellEnd"/>
      <w:r w:rsidRPr="00E31977">
        <w:t xml:space="preserve"> pedig az eredmény típusa. Lehetőség van opcionális </w:t>
      </w:r>
      <w:proofErr w:type="spellStart"/>
      <w:r w:rsidRPr="00E31977">
        <w:t>callback</w:t>
      </w:r>
      <w:proofErr w:type="spellEnd"/>
      <w:r w:rsidRPr="00E31977">
        <w:t xml:space="preserve"> metódusok megadására is, ekkor az -</w:t>
      </w:r>
      <w:proofErr w:type="spellStart"/>
      <w:r w:rsidRPr="00E31977">
        <w:t>optional_callback</w:t>
      </w:r>
      <w:proofErr w:type="spellEnd"/>
      <w:r w:rsidRPr="00E31977">
        <w:t xml:space="preserve"> kulcsszót kell használni. A viselkedést megvalósító modulban, a következő modul attribútummal tudjuk jelezni az </w:t>
      </w:r>
      <w:proofErr w:type="spellStart"/>
      <w:r w:rsidRPr="00E31977">
        <w:t>Erlang</w:t>
      </w:r>
      <w:proofErr w:type="spellEnd"/>
      <w:r w:rsidRPr="00E31977">
        <w:t xml:space="preserve"> fordítóprogramjának, hogy ez egy </w:t>
      </w:r>
      <w:proofErr w:type="spellStart"/>
      <w:r w:rsidRPr="00E31977">
        <w:t>callback</w:t>
      </w:r>
      <w:proofErr w:type="spellEnd"/>
      <w:r w:rsidRPr="00E31977">
        <w:t xml:space="preserve"> modul:</w:t>
      </w:r>
    </w:p>
    <w:p w14:paraId="7C4C6978" w14:textId="77777777" w:rsidR="005D1AA9" w:rsidRPr="00E31977" w:rsidRDefault="00EE4A77" w:rsidP="005D1AA9">
      <w:pPr>
        <w:pStyle w:val="Kd"/>
      </w:pPr>
      <w:r w:rsidRPr="00E31977">
        <w:t>-</w:t>
      </w:r>
      <w:proofErr w:type="spellStart"/>
      <w:r w:rsidRPr="00E31977">
        <w:t>behaviour</w:t>
      </w:r>
      <w:proofErr w:type="spellEnd"/>
      <w:r w:rsidRPr="00E31977">
        <w:t>(</w:t>
      </w:r>
      <w:proofErr w:type="spellStart"/>
      <w:r w:rsidRPr="00E31977">
        <w:t>Behaviour</w:t>
      </w:r>
      <w:proofErr w:type="spellEnd"/>
      <w:r w:rsidRPr="00E31977">
        <w:t>)</w:t>
      </w:r>
    </w:p>
    <w:p w14:paraId="634734B6" w14:textId="2E6BE567" w:rsidR="00EE4A77" w:rsidRPr="00E31977" w:rsidRDefault="00EE4A77" w:rsidP="003A72FA">
      <w:r w:rsidRPr="00E31977">
        <w:t xml:space="preserve">A </w:t>
      </w:r>
      <w:proofErr w:type="spellStart"/>
      <w:r w:rsidRPr="00E31977">
        <w:t>Behaviour</w:t>
      </w:r>
      <w:proofErr w:type="spellEnd"/>
      <w:r w:rsidRPr="00E31977">
        <w:t xml:space="preserve"> </w:t>
      </w:r>
      <w:proofErr w:type="spellStart"/>
      <w:r w:rsidRPr="00E31977">
        <w:t>Erlang</w:t>
      </w:r>
      <w:proofErr w:type="spellEnd"/>
      <w:r w:rsidRPr="00E31977">
        <w:t xml:space="preserve"> atom egy modul neve kell, hogy legyen. Így a fordítóprogram felismeri, hogy ez egy </w:t>
      </w:r>
      <w:proofErr w:type="spellStart"/>
      <w:r w:rsidRPr="00E31977">
        <w:t>callback</w:t>
      </w:r>
      <w:proofErr w:type="spellEnd"/>
      <w:r w:rsidRPr="00E31977">
        <w:t xml:space="preserve"> modul és jelezni fogja, ha valamelyik </w:t>
      </w:r>
      <w:proofErr w:type="spellStart"/>
      <w:r w:rsidRPr="00E31977">
        <w:t>callback</w:t>
      </w:r>
      <w:proofErr w:type="spellEnd"/>
      <w:r w:rsidRPr="00E31977">
        <w:t xml:space="preserve"> metódus nem került implementálásra.</w:t>
      </w:r>
    </w:p>
    <w:p w14:paraId="2F67ADE6" w14:textId="00F05394" w:rsidR="00A872AB" w:rsidRPr="00E31977" w:rsidRDefault="00A872AB" w:rsidP="00A872AB">
      <w:pPr>
        <w:pStyle w:val="Cmsor2"/>
      </w:pPr>
      <w:bookmarkStart w:id="13" w:name="_Toc101457675"/>
      <w:proofErr w:type="spellStart"/>
      <w:r w:rsidRPr="00E31977">
        <w:t>React</w:t>
      </w:r>
      <w:bookmarkEnd w:id="13"/>
      <w:proofErr w:type="spellEnd"/>
    </w:p>
    <w:p w14:paraId="4D31A62D" w14:textId="77777777" w:rsidR="00502632" w:rsidRPr="00E31977" w:rsidRDefault="00502632" w:rsidP="00463BC0"/>
    <w:p w14:paraId="6D10D25C" w14:textId="5AE4D5AB" w:rsidR="008A3762" w:rsidRPr="00E31977" w:rsidRDefault="008A3762" w:rsidP="008A3762"/>
    <w:p w14:paraId="288A7EBD" w14:textId="2846895A" w:rsidR="002841F9" w:rsidRPr="00E31977" w:rsidRDefault="006B2309" w:rsidP="005334AD">
      <w:pPr>
        <w:pStyle w:val="Cmsor1"/>
      </w:pPr>
      <w:bookmarkStart w:id="14" w:name="_Toc101457676"/>
      <w:bookmarkEnd w:id="7"/>
      <w:r w:rsidRPr="00E31977">
        <w:lastRenderedPageBreak/>
        <w:t>Kapcsolódó munka</w:t>
      </w:r>
      <w:bookmarkEnd w:id="14"/>
    </w:p>
    <w:p w14:paraId="642CD127" w14:textId="02254DDB" w:rsidR="00502A30" w:rsidRPr="00E31977" w:rsidRDefault="009C1881" w:rsidP="00502A30">
      <w:r w:rsidRPr="00E31977">
        <w:t>Ebben a fejezetben az elkészült megoldáshoz vezető kapcsolódó munkámat (irodalomkutatás, prototípusok készítése) fogom bemutatni és a felmerülő tervezői döntéseket megindokolni.</w:t>
      </w:r>
    </w:p>
    <w:p w14:paraId="7A4BCFA8" w14:textId="7A493C3D" w:rsidR="006B2309" w:rsidRPr="00E31977" w:rsidRDefault="006B2309" w:rsidP="006B2309">
      <w:pPr>
        <w:pStyle w:val="Cmsor2"/>
      </w:pPr>
      <w:bookmarkStart w:id="15" w:name="_Toc101457677"/>
      <w:proofErr w:type="spellStart"/>
      <w:r w:rsidRPr="00E31977">
        <w:t>Wayland</w:t>
      </w:r>
      <w:bookmarkEnd w:id="15"/>
      <w:proofErr w:type="spellEnd"/>
      <w:r w:rsidR="00561688">
        <w:t xml:space="preserve"> </w:t>
      </w:r>
      <w:r w:rsidR="003E6229">
        <w:t>vagy X11</w:t>
      </w:r>
    </w:p>
    <w:p w14:paraId="77731A96" w14:textId="52E78E94" w:rsidR="00187A1C" w:rsidRPr="00E31977" w:rsidRDefault="000E01B7" w:rsidP="00187A1C">
      <w:r w:rsidRPr="00E31977">
        <w:t>A natív Linux-</w:t>
      </w:r>
      <w:proofErr w:type="spellStart"/>
      <w:r w:rsidRPr="00E31977">
        <w:t>on</w:t>
      </w:r>
      <w:proofErr w:type="spellEnd"/>
      <w:r w:rsidRPr="00E31977">
        <w:t xml:space="preserve"> futó adatgyűjtő kliens alkalmazás </w:t>
      </w:r>
      <w:r w:rsidR="00B967FB" w:rsidRPr="00E31977">
        <w:t xml:space="preserve">tervezésekor az egyik alapvető kritérium </w:t>
      </w:r>
      <w:r w:rsidR="00F313B0" w:rsidRPr="00E31977">
        <w:t>a</w:t>
      </w:r>
      <w:r w:rsidR="00B967FB" w:rsidRPr="00E31977">
        <w:t xml:space="preserve"> minél nagyobb felhasznál</w:t>
      </w:r>
      <w:r w:rsidR="00F313B0" w:rsidRPr="00E31977">
        <w:t>ói csoport támogatása volt.</w:t>
      </w:r>
      <w:r w:rsidR="00C76C65" w:rsidRPr="00E31977">
        <w:t xml:space="preserve"> Tekintve a Linux disztribúciók változatos és sokszínű világát </w:t>
      </w:r>
      <w:r w:rsidR="00F03512" w:rsidRPr="00E31977">
        <w:t>ennek a követelménynek korántsem triviális eleget tenni.</w:t>
      </w:r>
      <w:r w:rsidR="00F31028" w:rsidRPr="00E31977">
        <w:t xml:space="preserve"> Ahhoz, hogy minél több disztribúciót (és verziót) támogatni tudjon az alkalmazás, annál kernel-közelebbi szinten kell implementálni a klienst.</w:t>
      </w:r>
      <w:r w:rsidR="00AD788F" w:rsidRPr="00E31977">
        <w:t xml:space="preserve"> </w:t>
      </w:r>
      <w:r w:rsidR="00915DAD" w:rsidRPr="00E31977">
        <w:t>V</w:t>
      </w:r>
      <w:r w:rsidR="006032A2" w:rsidRPr="00E31977">
        <w:t xml:space="preserve">alószínűleg nagyban megkönnyítené az implementációt, ha </w:t>
      </w:r>
      <w:r w:rsidR="00915DAD" w:rsidRPr="00E31977">
        <w:t>a</w:t>
      </w:r>
      <w:r w:rsidR="002A1F1A">
        <w:t>z adatgyűjtő</w:t>
      </w:r>
      <w:r w:rsidR="00915DAD" w:rsidRPr="00E31977">
        <w:t xml:space="preserve"> kliens</w:t>
      </w:r>
      <w:r w:rsidR="00740E30" w:rsidRPr="00E31977">
        <w:t xml:space="preserve">t az </w:t>
      </w:r>
      <w:r w:rsidR="00AA4FE4" w:rsidRPr="00E31977">
        <w:t xml:space="preserve">asztali környezetek </w:t>
      </w:r>
      <w:r w:rsidR="00740E30" w:rsidRPr="00E31977">
        <w:t>szintjén készíteném el és például</w:t>
      </w:r>
      <w:r w:rsidR="00915DAD" w:rsidRPr="00E31977">
        <w:t xml:space="preserve"> GNOME-specifikus lenne</w:t>
      </w:r>
      <w:r w:rsidR="00740E30" w:rsidRPr="00E31977">
        <w:t>.</w:t>
      </w:r>
      <w:r w:rsidR="00AA4FE4" w:rsidRPr="00E31977">
        <w:t xml:space="preserve"> Ugyanakkor ezzel a felhasználóknak egy jelentős hányadát kizárnám, például akik</w:t>
      </w:r>
      <w:r w:rsidR="00430C47" w:rsidRPr="00E31977">
        <w:t xml:space="preserve"> KDE-t vagy </w:t>
      </w:r>
      <w:proofErr w:type="spellStart"/>
      <w:r w:rsidR="00A3751A" w:rsidRPr="00E31977">
        <w:t>Xfce</w:t>
      </w:r>
      <w:proofErr w:type="spellEnd"/>
      <w:r w:rsidR="00430C47" w:rsidRPr="00E31977">
        <w:t>-t használnak.</w:t>
      </w:r>
      <w:r w:rsidR="00AA4FE4" w:rsidRPr="00E31977">
        <w:t xml:space="preserve"> </w:t>
      </w:r>
      <w:r w:rsidR="002F2EFB" w:rsidRPr="00E31977">
        <w:t xml:space="preserve">A logikus döntés tehát, hogy egy absztrakciós szinttel alacsonyabban, a megjelenítő </w:t>
      </w:r>
      <w:r w:rsidR="00706E42">
        <w:t>protokollok</w:t>
      </w:r>
      <w:r w:rsidR="00500440" w:rsidRPr="00E31977">
        <w:t xml:space="preserve"> </w:t>
      </w:r>
      <w:r w:rsidR="002F2EFB" w:rsidRPr="00E31977">
        <w:t>szintjén készüljön el az alkalmazás.</w:t>
      </w:r>
    </w:p>
    <w:p w14:paraId="44A0B203" w14:textId="0C8BD74A" w:rsidR="00500440" w:rsidRPr="00E31977" w:rsidRDefault="00FA1B99" w:rsidP="00187A1C">
      <w:r w:rsidRPr="00E31977">
        <w:t xml:space="preserve">A megjelenítő protokollok </w:t>
      </w:r>
      <w:r w:rsidR="00DA790B" w:rsidRPr="00E31977">
        <w:t xml:space="preserve">esetében </w:t>
      </w:r>
      <w:r w:rsidRPr="00E31977">
        <w:t xml:space="preserve">már nem áll fent a „bőség zavara”, </w:t>
      </w:r>
      <w:r w:rsidR="000F3F0D" w:rsidRPr="00E31977">
        <w:t xml:space="preserve">a </w:t>
      </w:r>
      <w:proofErr w:type="spellStart"/>
      <w:r w:rsidR="000F3F0D" w:rsidRPr="00E31977">
        <w:t>Wayland</w:t>
      </w:r>
      <w:proofErr w:type="spellEnd"/>
      <w:r w:rsidR="000F3F0D" w:rsidRPr="00E31977">
        <w:t xml:space="preserve"> protokoll és az X </w:t>
      </w:r>
      <w:proofErr w:type="spellStart"/>
      <w:r w:rsidR="000F3F0D" w:rsidRPr="00E31977">
        <w:t>Window</w:t>
      </w:r>
      <w:proofErr w:type="spellEnd"/>
      <w:r w:rsidR="000F3F0D" w:rsidRPr="00E31977">
        <w:t xml:space="preserve"> System között kell választani.</w:t>
      </w:r>
      <w:r w:rsidR="00C63C0A" w:rsidRPr="00E31977">
        <w:t xml:space="preserve"> Az </w:t>
      </w:r>
      <w:r w:rsidR="00411AF3" w:rsidRPr="00E31977">
        <w:t>X-</w:t>
      </w:r>
      <w:proofErr w:type="spellStart"/>
      <w:r w:rsidR="00411AF3" w:rsidRPr="00E31977">
        <w:t>szet</w:t>
      </w:r>
      <w:proofErr w:type="spellEnd"/>
      <w:r w:rsidR="00C63C0A" w:rsidRPr="00E31977">
        <w:t xml:space="preserve"> 1984-ben</w:t>
      </w:r>
      <w:r w:rsidR="00DD45D3" w:rsidRPr="00E31977">
        <w:t xml:space="preserve"> kezdték el fejleszteni és a legújabb nagy verzió kiadása 1987-ben történt</w:t>
      </w:r>
      <w:r w:rsidR="004343F5" w:rsidRPr="00E31977">
        <w:t xml:space="preserve"> (kisebb verzió</w:t>
      </w:r>
      <w:r w:rsidR="007A5AF2" w:rsidRPr="00E31977">
        <w:t xml:space="preserve"> frissítések</w:t>
      </w:r>
      <w:r w:rsidR="00AC7C49" w:rsidRPr="00E31977">
        <w:t xml:space="preserve"> jelentek meg</w:t>
      </w:r>
      <w:r w:rsidR="007A5AF2" w:rsidRPr="00E31977">
        <w:t>, jelenleg a legfrissebb az X11R7.7 2012-ben lett kiadva)</w:t>
      </w:r>
      <w:r w:rsidR="00DD45D3" w:rsidRPr="00E31977">
        <w:t>.</w:t>
      </w:r>
      <w:r w:rsidR="003D71A6" w:rsidRPr="00E31977">
        <w:t xml:space="preserve"> Az idők során számos kritika érte az X </w:t>
      </w:r>
      <w:proofErr w:type="spellStart"/>
      <w:r w:rsidR="003D71A6" w:rsidRPr="00E31977">
        <w:t>Window</w:t>
      </w:r>
      <w:proofErr w:type="spellEnd"/>
      <w:r w:rsidR="003D71A6" w:rsidRPr="00E31977">
        <w:t xml:space="preserve"> System-</w:t>
      </w:r>
      <w:proofErr w:type="spellStart"/>
      <w:r w:rsidR="003D71A6" w:rsidRPr="00E31977">
        <w:t>et</w:t>
      </w:r>
      <w:proofErr w:type="spellEnd"/>
      <w:r w:rsidR="003D71A6" w:rsidRPr="00E31977">
        <w:t>. Leggyakrabban az elavultság, a biztonságtechnikai hiányosságok és a teljesítmén</w:t>
      </w:r>
      <w:r w:rsidR="00EB6F82" w:rsidRPr="00E31977">
        <w:t>y azok a szempontok</w:t>
      </w:r>
      <w:r w:rsidR="001A3AD4" w:rsidRPr="00E31977">
        <w:t>,</w:t>
      </w:r>
      <w:r w:rsidR="00EB6F82" w:rsidRPr="00E31977">
        <w:t xml:space="preserve"> amelyek mentén kritikák</w:t>
      </w:r>
      <w:r w:rsidR="00C02804" w:rsidRPr="00E31977">
        <w:t>at fogalmaznak meg a protokollal szemben.</w:t>
      </w:r>
      <w:r w:rsidR="003D71A6" w:rsidRPr="00E31977">
        <w:t xml:space="preserve"> </w:t>
      </w:r>
      <w:r w:rsidR="006401A5" w:rsidRPr="00E31977">
        <w:t xml:space="preserve">Ugyanakkor sok Linux disztribúció a mai napig </w:t>
      </w:r>
      <w:r w:rsidR="00E96B9F" w:rsidRPr="00E31977">
        <w:t>alapértelmezetten az X.Org-ot használja megjelenítő szervernek</w:t>
      </w:r>
      <w:r w:rsidR="0065453F" w:rsidRPr="00E31977">
        <w:t xml:space="preserve"> és</w:t>
      </w:r>
      <w:r w:rsidR="00E070D1" w:rsidRPr="00E31977">
        <w:t xml:space="preserve"> mint opcionális választás szinte mindegyikben megtalálható.</w:t>
      </w:r>
    </w:p>
    <w:p w14:paraId="489F4C2E" w14:textId="053CB921" w:rsidR="008A37D7" w:rsidRDefault="00E31AB8" w:rsidP="00187A1C">
      <w:r w:rsidRPr="00E31977">
        <w:t xml:space="preserve">A </w:t>
      </w:r>
      <w:proofErr w:type="spellStart"/>
      <w:r w:rsidRPr="00E31977">
        <w:t>Wayland</w:t>
      </w:r>
      <w:proofErr w:type="spellEnd"/>
      <w:r w:rsidRPr="00E31977">
        <w:t xml:space="preserve"> protokollt</w:t>
      </w:r>
      <w:r w:rsidR="008A37D7" w:rsidRPr="00E31977">
        <w:t xml:space="preserve"> 2008-ban kezdték el fejleszteni</w:t>
      </w:r>
      <w:r w:rsidR="00F359FB" w:rsidRPr="00E31977">
        <w:t xml:space="preserve"> </w:t>
      </w:r>
      <w:r w:rsidR="002738F2" w:rsidRPr="00E31977">
        <w:t>(többen az X.org szerver fejlesztő csapatából)</w:t>
      </w:r>
      <w:r w:rsidR="008C19D4" w:rsidRPr="00E31977">
        <w:t xml:space="preserve"> és a mai napig aktívan dolgoznak rajta</w:t>
      </w:r>
      <w:r w:rsidR="00C41CFF" w:rsidRPr="00E31977">
        <w:t>. A projekt</w:t>
      </w:r>
      <w:r w:rsidR="00272A5B" w:rsidRPr="00E31977">
        <w:t>re „következő generációs” megjelenítő</w:t>
      </w:r>
      <w:r w:rsidR="00C41CFF" w:rsidRPr="00E31977">
        <w:t xml:space="preserve"> </w:t>
      </w:r>
      <w:r w:rsidR="00272A5B" w:rsidRPr="00E31977">
        <w:t xml:space="preserve">szerverként hivatkoznak és </w:t>
      </w:r>
      <w:r w:rsidR="00C41CFF" w:rsidRPr="00E31977">
        <w:t>célja,</w:t>
      </w:r>
      <w:r w:rsidR="008A37D7" w:rsidRPr="00E31977">
        <w:t xml:space="preserve"> hogy leváltsa az X </w:t>
      </w:r>
      <w:proofErr w:type="spellStart"/>
      <w:r w:rsidR="008A37D7" w:rsidRPr="00E31977">
        <w:t>Window</w:t>
      </w:r>
      <w:proofErr w:type="spellEnd"/>
      <w:r w:rsidR="008A37D7" w:rsidRPr="00E31977">
        <w:t xml:space="preserve"> System-</w:t>
      </w:r>
      <w:proofErr w:type="spellStart"/>
      <w:r w:rsidR="008A37D7" w:rsidRPr="00E31977">
        <w:t>et</w:t>
      </w:r>
      <w:proofErr w:type="spellEnd"/>
      <w:r w:rsidR="008A37D7" w:rsidRPr="00E31977">
        <w:t xml:space="preserve"> egy modernebb, egyszerűbb és biztonságosabb protokollra.</w:t>
      </w:r>
      <w:r w:rsidR="00565D90" w:rsidRPr="00E31977">
        <w:t xml:space="preserve"> Több nagyobb felhasználóbázissal rendelkező Linux disztribúció </w:t>
      </w:r>
      <w:r w:rsidR="008C342A" w:rsidRPr="00E31977">
        <w:t>(például: Debian, Ubuntu</w:t>
      </w:r>
      <w:r w:rsidR="00096596" w:rsidRPr="00E31977">
        <w:t xml:space="preserve">, </w:t>
      </w:r>
      <w:proofErr w:type="spellStart"/>
      <w:r w:rsidR="00096596" w:rsidRPr="00E31977">
        <w:t>Fedora</w:t>
      </w:r>
      <w:proofErr w:type="spellEnd"/>
      <w:r w:rsidR="008C342A" w:rsidRPr="00E31977">
        <w:t xml:space="preserve">) </w:t>
      </w:r>
      <w:r w:rsidR="007A0874">
        <w:t xml:space="preserve">elkezdett </w:t>
      </w:r>
      <w:r w:rsidR="00565D90" w:rsidRPr="00E31977">
        <w:t>átáll</w:t>
      </w:r>
      <w:r w:rsidR="007A0874">
        <w:t>ni</w:t>
      </w:r>
      <w:r w:rsidR="00565D90" w:rsidRPr="00E31977">
        <w:t xml:space="preserve"> a </w:t>
      </w:r>
      <w:proofErr w:type="spellStart"/>
      <w:r w:rsidR="00565D90" w:rsidRPr="00E31977">
        <w:t>Wayland</w:t>
      </w:r>
      <w:proofErr w:type="spellEnd"/>
      <w:r w:rsidR="00565D90" w:rsidRPr="00E31977">
        <w:t>-re, mint alapértelmezett megjelenítő protokoll</w:t>
      </w:r>
      <w:r w:rsidR="008C342A" w:rsidRPr="00E31977">
        <w:t xml:space="preserve"> (legalábbis a </w:t>
      </w:r>
      <w:r w:rsidR="008C342A" w:rsidRPr="00E31977">
        <w:lastRenderedPageBreak/>
        <w:t>GNOME asztali környezetet használó verziók)</w:t>
      </w:r>
      <w:r w:rsidR="00565D90" w:rsidRPr="00E31977">
        <w:t>.</w:t>
      </w:r>
      <w:r w:rsidR="00822273" w:rsidRPr="00E31977">
        <w:t xml:space="preserve"> Mivel a </w:t>
      </w:r>
      <w:proofErr w:type="spellStart"/>
      <w:r w:rsidR="00822273" w:rsidRPr="00E31977">
        <w:t>Wayland</w:t>
      </w:r>
      <w:proofErr w:type="spellEnd"/>
      <w:r w:rsidR="00822273" w:rsidRPr="00E31977">
        <w:t xml:space="preserve"> protokoll modernebb és a jövőben minden bizonnyal át fogja venni az X </w:t>
      </w:r>
      <w:proofErr w:type="spellStart"/>
      <w:r w:rsidR="00822273" w:rsidRPr="00E31977">
        <w:t>Window</w:t>
      </w:r>
      <w:proofErr w:type="spellEnd"/>
      <w:r w:rsidR="00822273" w:rsidRPr="00E31977">
        <w:t xml:space="preserve"> System helyét és az adatgyűjtő kliens alkalmazást </w:t>
      </w:r>
      <w:r w:rsidR="00CD1746" w:rsidRPr="00E31977">
        <w:t xml:space="preserve">alapvetően </w:t>
      </w:r>
      <w:r w:rsidR="00822273" w:rsidRPr="00E31977">
        <w:t>időtálló</w:t>
      </w:r>
      <w:r w:rsidR="00CD1746" w:rsidRPr="00E31977">
        <w:t xml:space="preserve"> módon terveztem implementálni, ezért a </w:t>
      </w:r>
      <w:proofErr w:type="spellStart"/>
      <w:r w:rsidR="00CD1746" w:rsidRPr="00E31977">
        <w:t>Wayland</w:t>
      </w:r>
      <w:proofErr w:type="spellEnd"/>
      <w:r w:rsidR="00CD1746" w:rsidRPr="00E31977">
        <w:t xml:space="preserve"> tűnt a jó választásnak.</w:t>
      </w:r>
    </w:p>
    <w:p w14:paraId="2EAEF80C" w14:textId="66CA9066" w:rsidR="00BB530E" w:rsidRPr="00E31977" w:rsidRDefault="00BB530E" w:rsidP="00BB530E">
      <w:pPr>
        <w:pStyle w:val="Cmsor3"/>
      </w:pPr>
      <w:r>
        <w:t>K</w:t>
      </w:r>
      <w:r w:rsidRPr="00E31977">
        <w:t>utatás és prototípus</w:t>
      </w:r>
    </w:p>
    <w:p w14:paraId="25EBBCEE" w14:textId="77777777" w:rsidR="00EC4390" w:rsidRDefault="006A636A" w:rsidP="00D57DCF">
      <w:r w:rsidRPr="00E31977">
        <w:t xml:space="preserve">Az adatgyűjtő alkalmazást tehát kezdetben egy </w:t>
      </w:r>
      <w:proofErr w:type="spellStart"/>
      <w:r w:rsidRPr="00E31977">
        <w:t>Wayland</w:t>
      </w:r>
      <w:proofErr w:type="spellEnd"/>
      <w:r w:rsidRPr="00E31977">
        <w:t xml:space="preserve"> kliens alkalmazás formájában próbáltam meg elkészíteni.</w:t>
      </w:r>
      <w:r w:rsidR="007123DE" w:rsidRPr="00E31977">
        <w:t xml:space="preserve"> </w:t>
      </w:r>
      <w:r w:rsidR="001C4F6E" w:rsidRPr="00E31977">
        <w:t xml:space="preserve">Első lépésként egy implementációs nyelvet kellett választanom. </w:t>
      </w:r>
      <w:r w:rsidR="007123DE" w:rsidRPr="00E31977">
        <w:t xml:space="preserve">Ahogy korábban már említettem a </w:t>
      </w:r>
      <w:proofErr w:type="spellStart"/>
      <w:r w:rsidR="007123DE" w:rsidRPr="00E31977">
        <w:t>Wayland</w:t>
      </w:r>
      <w:proofErr w:type="spellEnd"/>
      <w:r w:rsidR="007123DE" w:rsidRPr="00E31977">
        <w:t xml:space="preserve"> alapvetően egy protokoll, ami XML fájlok formájában van dokumentálva.</w:t>
      </w:r>
      <w:r w:rsidR="00E67F1F" w:rsidRPr="00E31977">
        <w:t xml:space="preserve"> A protokollhoz tartozik egy szerveroldali referencia implementáció</w:t>
      </w:r>
      <w:r w:rsidR="00015D4A" w:rsidRPr="00E31977">
        <w:t xml:space="preserve"> (</w:t>
      </w:r>
      <w:proofErr w:type="spellStart"/>
      <w:r w:rsidR="00015D4A" w:rsidRPr="00E31977">
        <w:t>Weston</w:t>
      </w:r>
      <w:proofErr w:type="spellEnd"/>
      <w:r w:rsidR="00015D4A" w:rsidRPr="00E31977">
        <w:t>),</w:t>
      </w:r>
      <w:r w:rsidR="00E67F1F" w:rsidRPr="00E31977">
        <w:t xml:space="preserve"> illetve egy kliens oldali könyvtár</w:t>
      </w:r>
      <w:r w:rsidR="00265F99" w:rsidRPr="00E31977">
        <w:t xml:space="preserve"> (</w:t>
      </w:r>
      <w:proofErr w:type="spellStart"/>
      <w:r w:rsidR="00265F99" w:rsidRPr="00E31977">
        <w:t>libwayland</w:t>
      </w:r>
      <w:proofErr w:type="spellEnd"/>
      <w:r w:rsidR="00265F99" w:rsidRPr="00E31977">
        <w:t>), amely C-ben lett implementálva.</w:t>
      </w:r>
      <w:r w:rsidR="00015D4A" w:rsidRPr="00E31977">
        <w:t xml:space="preserve"> Kliens oldalon több programozási nyelvhez is készült implementáció</w:t>
      </w:r>
      <w:r w:rsidR="001C4F6E" w:rsidRPr="00E31977">
        <w:t xml:space="preserve"> (amelyeket túlnyomó részt az XML fájlokból generáltak)</w:t>
      </w:r>
      <w:r w:rsidR="00015D4A" w:rsidRPr="00E31977">
        <w:t xml:space="preserve">, illetve a </w:t>
      </w:r>
      <w:proofErr w:type="spellStart"/>
      <w:r w:rsidR="00015D4A" w:rsidRPr="00E31977">
        <w:t>libwayland-hez</w:t>
      </w:r>
      <w:proofErr w:type="spellEnd"/>
      <w:r w:rsidR="00015D4A" w:rsidRPr="00E31977">
        <w:t xml:space="preserve"> is </w:t>
      </w:r>
      <w:r w:rsidR="001C4F6E" w:rsidRPr="00E31977">
        <w:t xml:space="preserve">elérhető </w:t>
      </w:r>
      <w:r w:rsidR="000B158A" w:rsidRPr="00E31977">
        <w:t xml:space="preserve">több olyan nyelvi </w:t>
      </w:r>
      <w:r w:rsidR="001C4F6E" w:rsidRPr="00E31977">
        <w:t>burkoló</w:t>
      </w:r>
      <w:r w:rsidR="000B158A" w:rsidRPr="00E31977">
        <w:t xml:space="preserve"> </w:t>
      </w:r>
      <w:r w:rsidR="00CF5B47" w:rsidRPr="00E31977">
        <w:t>könyvtár</w:t>
      </w:r>
      <w:r w:rsidR="000B158A" w:rsidRPr="00E31977">
        <w:t>, ami a C-ben implementált függvények hívását teszi lehetővé másik programozási nyelvekből.</w:t>
      </w:r>
      <w:r w:rsidR="0062633A" w:rsidRPr="00E31977">
        <w:t xml:space="preserve"> </w:t>
      </w:r>
      <w:r w:rsidR="00A97121" w:rsidRPr="00E31977">
        <w:t xml:space="preserve">Mivel a kezdeti célom egy prototípus gyors implementációja volt, ezért </w:t>
      </w:r>
      <w:r w:rsidR="00996AB2" w:rsidRPr="00E31977">
        <w:t xml:space="preserve">a </w:t>
      </w:r>
      <w:proofErr w:type="spellStart"/>
      <w:r w:rsidR="00AD7184" w:rsidRPr="00E31977">
        <w:t>P</w:t>
      </w:r>
      <w:r w:rsidR="00996AB2" w:rsidRPr="00E31977">
        <w:t>y</w:t>
      </w:r>
      <w:r w:rsidR="00AD7184" w:rsidRPr="00E31977">
        <w:t>W</w:t>
      </w:r>
      <w:r w:rsidR="00996AB2" w:rsidRPr="00E31977">
        <w:t>ayland-et</w:t>
      </w:r>
      <w:proofErr w:type="spellEnd"/>
      <w:r w:rsidR="00996AB2" w:rsidRPr="00E31977">
        <w:t xml:space="preserve">, </w:t>
      </w:r>
      <w:r w:rsidR="00A97121" w:rsidRPr="00E31977">
        <w:t>egy Python nyelvhez készült burkoló könyvtárat választottam.</w:t>
      </w:r>
    </w:p>
    <w:p w14:paraId="5E2DE117" w14:textId="04E37AD4" w:rsidR="00225F65" w:rsidRPr="00E31977" w:rsidRDefault="00417F76" w:rsidP="00D57DCF">
      <w:r w:rsidRPr="00E31977">
        <w:t xml:space="preserve">A Python-ban </w:t>
      </w:r>
      <w:r w:rsidR="006211BD" w:rsidRPr="00E31977">
        <w:t xml:space="preserve">implementált </w:t>
      </w:r>
      <w:r w:rsidRPr="00E31977">
        <w:t xml:space="preserve">prototípus elkészítésével </w:t>
      </w:r>
      <w:r w:rsidR="00007342" w:rsidRPr="00E31977">
        <w:t xml:space="preserve">relatíve </w:t>
      </w:r>
      <w:r w:rsidRPr="00E31977">
        <w:t>gyorsan</w:t>
      </w:r>
      <w:r w:rsidR="00A0035C" w:rsidRPr="00E31977">
        <w:t xml:space="preserve"> falba ütköztem.</w:t>
      </w:r>
      <w:r w:rsidR="0043229D" w:rsidRPr="00E31977">
        <w:t xml:space="preserve"> Alapvetően </w:t>
      </w:r>
      <w:r w:rsidR="00665527" w:rsidRPr="00E31977">
        <w:t xml:space="preserve">azt a konklúziót szűrtem le a prototípus implementálása során, hogy a </w:t>
      </w:r>
      <w:proofErr w:type="spellStart"/>
      <w:r w:rsidR="00665527" w:rsidRPr="00E31977">
        <w:t>Wayland</w:t>
      </w:r>
      <w:proofErr w:type="spellEnd"/>
      <w:r w:rsidR="00665527" w:rsidRPr="00E31977">
        <w:t xml:space="preserve"> protokoll </w:t>
      </w:r>
      <w:r w:rsidR="004175DE" w:rsidRPr="00E31977">
        <w:t xml:space="preserve">a </w:t>
      </w:r>
      <w:r w:rsidR="00665527" w:rsidRPr="00E31977">
        <w:t>jelenleg</w:t>
      </w:r>
      <w:r w:rsidR="004175DE" w:rsidRPr="00E31977">
        <w:t xml:space="preserve">i formájában nem </w:t>
      </w:r>
      <w:r w:rsidR="0066302C" w:rsidRPr="00E31977">
        <w:t xml:space="preserve">összeegyeztethető </w:t>
      </w:r>
      <w:r w:rsidR="004175DE" w:rsidRPr="00E31977">
        <w:t xml:space="preserve">az általam </w:t>
      </w:r>
      <w:r w:rsidR="0066302C" w:rsidRPr="00E31977">
        <w:t>elkészíteni kívánt adatgyűjtő alkalmazás</w:t>
      </w:r>
      <w:r w:rsidR="00FA2263" w:rsidRPr="00E31977">
        <w:t xml:space="preserve"> követelményeivel.</w:t>
      </w:r>
      <w:r w:rsidR="00A86D39" w:rsidRPr="00E31977">
        <w:t xml:space="preserve"> Mielőtt bővebben kifejteném</w:t>
      </w:r>
      <w:r w:rsidR="00F323E4" w:rsidRPr="00E31977">
        <w:t>, hogy miért jutottam erre a következtetésre röviden ismertetném a legfontosabb követelményeit az adatgyűjtő kliensnek.</w:t>
      </w:r>
      <w:r w:rsidR="00D5594B" w:rsidRPr="00E31977">
        <w:t xml:space="preserve"> Ahogy azt korábban említettem az egyik fontos követelmény a felhasználók minél szélesebb körének támogatása.</w:t>
      </w:r>
      <w:r w:rsidR="008F2737" w:rsidRPr="00E31977">
        <w:t xml:space="preserve"> Ezen kívül a funkcionalitás szempontjából az alkalmazásnak képesnek kell lennie arra, hogy a háttérben, </w:t>
      </w:r>
      <w:r w:rsidR="00C67360" w:rsidRPr="00E31977">
        <w:t>grafikus felhasználó felület nélkül fusson. Továbbá minden egér képességgel rendelkező bemeneti eszköz</w:t>
      </w:r>
      <w:r w:rsidR="0006306E" w:rsidRPr="00E31977">
        <w:t xml:space="preserve"> (egér, </w:t>
      </w:r>
      <w:proofErr w:type="spellStart"/>
      <w:r w:rsidR="0006306E" w:rsidRPr="00E31977">
        <w:t>touchpad</w:t>
      </w:r>
      <w:proofErr w:type="spellEnd"/>
      <w:r w:rsidR="0006306E" w:rsidRPr="00E31977">
        <w:t xml:space="preserve">, </w:t>
      </w:r>
      <w:proofErr w:type="spellStart"/>
      <w:r w:rsidR="0006306E" w:rsidRPr="00E31977">
        <w:t>trackpoint</w:t>
      </w:r>
      <w:proofErr w:type="spellEnd"/>
      <w:r w:rsidR="0006306E" w:rsidRPr="00E31977">
        <w:t>, stb.)</w:t>
      </w:r>
      <w:r w:rsidR="00C67360" w:rsidRPr="00E31977">
        <w:t xml:space="preserve"> által generált </w:t>
      </w:r>
      <w:r w:rsidR="00B62742" w:rsidRPr="00E31977">
        <w:t xml:space="preserve">kurzor mozgás </w:t>
      </w:r>
      <w:r w:rsidR="00C67360" w:rsidRPr="00E31977">
        <w:t>eseményt fel tudjon dolgozni</w:t>
      </w:r>
      <w:r w:rsidR="00094843" w:rsidRPr="00E31977">
        <w:t>.</w:t>
      </w:r>
    </w:p>
    <w:p w14:paraId="744037C3" w14:textId="5EA83038" w:rsidR="00030230" w:rsidRPr="00E31977" w:rsidRDefault="00D046C6" w:rsidP="00030230">
      <w:r w:rsidRPr="00E31977">
        <w:t>A</w:t>
      </w:r>
      <w:r w:rsidR="00A37C71" w:rsidRPr="00E31977">
        <w:t xml:space="preserve"> </w:t>
      </w:r>
      <w:proofErr w:type="spellStart"/>
      <w:r w:rsidR="00A37C71" w:rsidRPr="00E31977">
        <w:t>Wayland</w:t>
      </w:r>
      <w:proofErr w:type="spellEnd"/>
      <w:r w:rsidR="00A37C71" w:rsidRPr="00E31977">
        <w:t xml:space="preserve"> protokoll esetén a</w:t>
      </w:r>
      <w:r w:rsidRPr="00E31977">
        <w:t>z ablakok az X-</w:t>
      </w:r>
      <w:proofErr w:type="spellStart"/>
      <w:r w:rsidRPr="00E31977">
        <w:t>hez</w:t>
      </w:r>
      <w:proofErr w:type="spellEnd"/>
      <w:r w:rsidRPr="00E31977">
        <w:t xml:space="preserve"> hasonlóan hierarchikusan helyezkednek el</w:t>
      </w:r>
      <w:r w:rsidR="00AE0C9B" w:rsidRPr="00E31977">
        <w:t>, a tartalmazási fa gyökerében egy speciális ablak található, amit gyökér ablaknak (</w:t>
      </w:r>
      <w:proofErr w:type="spellStart"/>
      <w:r w:rsidR="00AE0C9B" w:rsidRPr="00E31977">
        <w:t>root</w:t>
      </w:r>
      <w:proofErr w:type="spellEnd"/>
      <w:r w:rsidR="00AE0C9B" w:rsidRPr="00E31977">
        <w:t xml:space="preserve"> </w:t>
      </w:r>
      <w:proofErr w:type="spellStart"/>
      <w:r w:rsidR="00AE0C9B" w:rsidRPr="00E31977">
        <w:t>window</w:t>
      </w:r>
      <w:proofErr w:type="spellEnd"/>
      <w:r w:rsidR="00AE0C9B" w:rsidRPr="00E31977">
        <w:t>) neveznek.</w:t>
      </w:r>
      <w:r w:rsidR="004705F8" w:rsidRPr="00E31977">
        <w:t xml:space="preserve"> Az egyik központi probléma, amivel találkoztam az volt, hogy a </w:t>
      </w:r>
      <w:proofErr w:type="spellStart"/>
      <w:r w:rsidR="004705F8" w:rsidRPr="00E31977">
        <w:t>Wayland</w:t>
      </w:r>
      <w:proofErr w:type="spellEnd"/>
      <w:r w:rsidR="004705F8" w:rsidRPr="00E31977">
        <w:t xml:space="preserve"> esetében nincs lehetőség kliens oldalon a gyökér ablak</w:t>
      </w:r>
      <w:r w:rsidR="00B14195" w:rsidRPr="00E31977">
        <w:t xml:space="preserve"> </w:t>
      </w:r>
      <w:r w:rsidR="004705F8" w:rsidRPr="00E31977">
        <w:t>eseményeire feliratkozni.</w:t>
      </w:r>
      <w:r w:rsidR="00D84839" w:rsidRPr="00E31977">
        <w:t xml:space="preserve"> Ennek alapvetően biztonságtechnikai okai vannak</w:t>
      </w:r>
      <w:r w:rsidR="003932D1" w:rsidRPr="00E31977">
        <w:t xml:space="preserve">, a </w:t>
      </w:r>
      <w:proofErr w:type="spellStart"/>
      <w:r w:rsidR="003932D1" w:rsidRPr="00E31977">
        <w:t>Wayland</w:t>
      </w:r>
      <w:proofErr w:type="spellEnd"/>
      <w:r w:rsidR="003932D1" w:rsidRPr="00E31977">
        <w:t xml:space="preserve"> </w:t>
      </w:r>
      <w:r w:rsidR="003932D1" w:rsidRPr="00E31977">
        <w:lastRenderedPageBreak/>
        <w:t>kliensek egymástól izolált környezetben futnak</w:t>
      </w:r>
      <w:r w:rsidR="00FD2D9E" w:rsidRPr="00E31977">
        <w:t xml:space="preserve"> és nem férhetnek hozzá a többi folyamat adataihoz.</w:t>
      </w:r>
      <w:r w:rsidR="006B6448" w:rsidRPr="00E31977">
        <w:t xml:space="preserve"> Egy olyan klienst el tudtam készíteni, ami létrehoz egy alkalmazás ablakot és</w:t>
      </w:r>
      <w:r w:rsidR="00CC16AE" w:rsidRPr="00E31977">
        <w:t xml:space="preserve"> amikor fókuszba kerül az ablak (a felhasználó az ablak területére mozgatja a kurzort) el </w:t>
      </w:r>
      <w:r w:rsidR="00000000">
        <w:rPr>
          <w:noProof/>
        </w:rPr>
        <w:pict w14:anchorId="1F59DF56">
          <v:shape id="_x0000_s1030" type="#_x0000_t202" style="position:absolute;left:0;text-align:left;margin-left:.25pt;margin-top:329.9pt;width:425.2pt;height:.05pt;z-index:251659264;mso-position-horizontal-relative:text;mso-position-vertical-relative:text" stroked="f">
            <v:textbox style="mso-fit-shape-to-text:t" inset="0,0,0,0">
              <w:txbxContent>
                <w:p w14:paraId="55D9B058" w14:textId="6575A808" w:rsidR="00651CAA" w:rsidRPr="00651CAA" w:rsidRDefault="00ED5E4E" w:rsidP="00651CAA">
                  <w:pPr>
                    <w:pStyle w:val="Kpalrs"/>
                    <w:rPr>
                      <w:b w:val="0"/>
                      <w:bCs w:val="0"/>
                      <w:sz w:val="24"/>
                      <w:szCs w:val="24"/>
                    </w:rPr>
                  </w:pPr>
                  <w:fldSimple w:instr=" SEQ Figure \* ARABIC ">
                    <w:r w:rsidR="00353F89">
                      <w:rPr>
                        <w:noProof/>
                      </w:rPr>
                      <w:t>4</w:t>
                    </w:r>
                  </w:fldSimple>
                  <w:r w:rsidR="00651CAA">
                    <w:t xml:space="preserve">. ábra </w:t>
                  </w:r>
                  <w:r w:rsidR="00651CAA">
                    <w:rPr>
                      <w:b w:val="0"/>
                      <w:bCs w:val="0"/>
                    </w:rPr>
                    <w:t>A prototípus kliens működés közben.</w:t>
                  </w:r>
                </w:p>
              </w:txbxContent>
            </v:textbox>
            <w10:wrap type="topAndBottom"/>
          </v:shape>
        </w:pict>
      </w:r>
      <w:r w:rsidR="000241C5" w:rsidRPr="00E31977">
        <w:rPr>
          <w:noProof/>
        </w:rPr>
        <w:drawing>
          <wp:anchor distT="0" distB="0" distL="114300" distR="114300" simplePos="0" relativeHeight="251655168" behindDoc="0" locked="0" layoutInCell="1" allowOverlap="1" wp14:anchorId="3442C3BB" wp14:editId="78E7EEFF">
            <wp:simplePos x="0" y="0"/>
            <wp:positionH relativeFrom="column">
              <wp:posOffset>3175</wp:posOffset>
            </wp:positionH>
            <wp:positionV relativeFrom="paragraph">
              <wp:posOffset>1198880</wp:posOffset>
            </wp:positionV>
            <wp:extent cx="5400040" cy="2933700"/>
            <wp:effectExtent l="0" t="0" r="0" b="0"/>
            <wp:wrapTopAndBottom/>
            <wp:docPr id="2" name="Kép 2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16AE" w:rsidRPr="00E31977">
        <w:t>kezdi gyűjteni az egér mozgás adatokat.</w:t>
      </w:r>
    </w:p>
    <w:p w14:paraId="3DF65FCE" w14:textId="60429FA2" w:rsidR="000241C5" w:rsidRDefault="00636941" w:rsidP="000714B8">
      <w:r w:rsidRPr="00E31977">
        <w:t>Felmerült még ötletként egy teljesképernyős „</w:t>
      </w:r>
      <w:proofErr w:type="spellStart"/>
      <w:r w:rsidRPr="00E31977">
        <w:t>overlay</w:t>
      </w:r>
      <w:proofErr w:type="spellEnd"/>
      <w:r w:rsidRPr="00E31977">
        <w:t xml:space="preserve">” alkalmazás ablak készítése, de </w:t>
      </w:r>
      <w:r w:rsidR="003C5EF1" w:rsidRPr="00E31977">
        <w:t>ez több szempontból sem</w:t>
      </w:r>
      <w:r w:rsidR="00E431FD" w:rsidRPr="00E31977">
        <w:t xml:space="preserve"> tűnt jó iránynak.</w:t>
      </w:r>
      <w:r w:rsidR="00917CBD" w:rsidRPr="00E31977">
        <w:t xml:space="preserve"> Egyrészt</w:t>
      </w:r>
      <w:r w:rsidR="003C5EF1" w:rsidRPr="00E31977">
        <w:t xml:space="preserve"> </w:t>
      </w:r>
      <w:r w:rsidR="00917CBD" w:rsidRPr="00E31977">
        <w:t>a kurzor mozgás események elkapása csak akkor működik, amikor az ablak fókuszban van, így amikor a felhasználó egy másik ablakra vált</w:t>
      </w:r>
      <w:r w:rsidR="00B25BEF" w:rsidRPr="00E31977">
        <w:t>ana megállna az adatgyűjtés. Erre megoldás lehetne az explicit fókusz kérése (</w:t>
      </w:r>
      <w:proofErr w:type="spellStart"/>
      <w:r w:rsidR="00B25BEF" w:rsidRPr="00E31977">
        <w:t>focus</w:t>
      </w:r>
      <w:proofErr w:type="spellEnd"/>
      <w:r w:rsidR="00B25BEF" w:rsidRPr="00E31977">
        <w:t xml:space="preserve"> </w:t>
      </w:r>
      <w:proofErr w:type="spellStart"/>
      <w:r w:rsidR="00B25BEF" w:rsidRPr="00E31977">
        <w:t>grab</w:t>
      </w:r>
      <w:proofErr w:type="spellEnd"/>
      <w:r w:rsidR="00B25BEF" w:rsidRPr="00E31977">
        <w:t xml:space="preserve">), de a </w:t>
      </w:r>
      <w:proofErr w:type="spellStart"/>
      <w:r w:rsidR="00B25BEF" w:rsidRPr="00E31977">
        <w:t>Wayland</w:t>
      </w:r>
      <w:proofErr w:type="spellEnd"/>
      <w:r w:rsidR="00B25BEF" w:rsidRPr="00E31977">
        <w:t xml:space="preserve"> esetében erre csak </w:t>
      </w:r>
      <w:r w:rsidR="00814171">
        <w:t>felugró ablak (</w:t>
      </w:r>
      <w:proofErr w:type="spellStart"/>
      <w:r w:rsidR="00814171">
        <w:t>popup</w:t>
      </w:r>
      <w:proofErr w:type="spellEnd"/>
      <w:r w:rsidR="00814171">
        <w:t>)</w:t>
      </w:r>
      <w:r w:rsidR="00B25BEF" w:rsidRPr="00E31977">
        <w:t xml:space="preserve"> jellegű, rövid élettartamú ablakok esetében van lehetőség.</w:t>
      </w:r>
      <w:r w:rsidR="00917CBD" w:rsidRPr="00E31977">
        <w:t xml:space="preserve"> </w:t>
      </w:r>
      <w:r w:rsidR="00771BC8" w:rsidRPr="00E31977">
        <w:t xml:space="preserve">Továbbá egy ilyen </w:t>
      </w:r>
      <w:r w:rsidR="004D4F71" w:rsidRPr="00E31977">
        <w:t xml:space="preserve">megoldás </w:t>
      </w:r>
      <w:r w:rsidR="00131C95" w:rsidRPr="00E31977">
        <w:t>ellentmond</w:t>
      </w:r>
      <w:r w:rsidR="00771BC8" w:rsidRPr="00E31977">
        <w:t>ana</w:t>
      </w:r>
      <w:r w:rsidR="00131C95" w:rsidRPr="00E31977">
        <w:t xml:space="preserve"> annak a követelménynek, hogy az alkalmazás a háttérben fusson, grafikus felhasználói felület nélkül.</w:t>
      </w:r>
    </w:p>
    <w:p w14:paraId="45986582" w14:textId="15545D41" w:rsidR="004B2FC1" w:rsidRPr="00E31977" w:rsidRDefault="004B2FC1" w:rsidP="004B2FC1">
      <w:pPr>
        <w:pStyle w:val="Cmsor3"/>
      </w:pPr>
      <w:bookmarkStart w:id="16" w:name="_Toc101457678"/>
      <w:r w:rsidRPr="00E31977">
        <w:t xml:space="preserve">Miért nem alkalmas a feladatra a </w:t>
      </w:r>
      <w:proofErr w:type="spellStart"/>
      <w:r w:rsidRPr="00E31977">
        <w:t>Wayland</w:t>
      </w:r>
      <w:proofErr w:type="spellEnd"/>
      <w:r w:rsidRPr="00E31977">
        <w:t>?</w:t>
      </w:r>
      <w:bookmarkEnd w:id="16"/>
    </w:p>
    <w:p w14:paraId="7D0DDFE8" w14:textId="01031AD1" w:rsidR="00245D61" w:rsidRPr="00E31977" w:rsidRDefault="00E13845" w:rsidP="00D57DCF">
      <w:r w:rsidRPr="00E31977">
        <w:t xml:space="preserve">A sikertelen próbálkozás után visszatértem a </w:t>
      </w:r>
      <w:proofErr w:type="spellStart"/>
      <w:r w:rsidRPr="00E31977">
        <w:t>Wayland</w:t>
      </w:r>
      <w:proofErr w:type="spellEnd"/>
      <w:r w:rsidRPr="00E31977">
        <w:t>-el kapcsolatos kutatáshoz és elkezdtem mások által készített alkalmazások forráskódját tanulmányozni. Elsősorban olyan alkalmazásokra koncentráltam</w:t>
      </w:r>
      <w:r w:rsidR="00BF7C7E" w:rsidRPr="00E31977">
        <w:t>,</w:t>
      </w:r>
      <w:r w:rsidRPr="00E31977">
        <w:t xml:space="preserve"> amelyeknél nagy valószínűséggel felmerült az a probléma, amibe én is belefutottam. </w:t>
      </w:r>
      <w:r w:rsidR="00BF7C7E" w:rsidRPr="00E31977">
        <w:t xml:space="preserve">Többnyire olyan szoftverek forráskódját néztem meg, amelyek képernyő megosztással, </w:t>
      </w:r>
      <w:r w:rsidR="00207FE2">
        <w:t>távoli asztal elérés (</w:t>
      </w:r>
      <w:proofErr w:type="spellStart"/>
      <w:r w:rsidR="00BF7C7E" w:rsidRPr="00E31977">
        <w:t>remote</w:t>
      </w:r>
      <w:proofErr w:type="spellEnd"/>
      <w:r w:rsidR="00BF7C7E" w:rsidRPr="00E31977">
        <w:t xml:space="preserve"> </w:t>
      </w:r>
      <w:proofErr w:type="spellStart"/>
      <w:r w:rsidR="00BF7C7E" w:rsidRPr="00E31977">
        <w:t>desktop</w:t>
      </w:r>
      <w:proofErr w:type="spellEnd"/>
      <w:r w:rsidR="00207FE2">
        <w:t>)</w:t>
      </w:r>
      <w:r w:rsidR="00BF7C7E" w:rsidRPr="00E31977">
        <w:t xml:space="preserve"> funkcióval vagy egér / billentyűzet emulálással foglalkoznak.</w:t>
      </w:r>
      <w:r w:rsidR="00A65216" w:rsidRPr="00E31977">
        <w:t xml:space="preserve"> Ezenkívül egy </w:t>
      </w:r>
      <w:r w:rsidR="00A65216" w:rsidRPr="00E31977">
        <w:lastRenderedPageBreak/>
        <w:t xml:space="preserve">GNOME asztali környezethez készült </w:t>
      </w:r>
      <w:proofErr w:type="spellStart"/>
      <w:r w:rsidR="00A65216" w:rsidRPr="00E31977">
        <w:t>widgetet</w:t>
      </w:r>
      <w:proofErr w:type="spellEnd"/>
      <w:r w:rsidR="00A65216" w:rsidRPr="00E31977">
        <w:t xml:space="preserve"> is tanulmányoztam, amely kurzor követéssel foglalkozik (</w:t>
      </w:r>
      <w:proofErr w:type="spellStart"/>
      <w:r w:rsidR="00B20C81" w:rsidRPr="00E31977">
        <w:t>xeyes</w:t>
      </w:r>
      <w:proofErr w:type="spellEnd"/>
      <w:r w:rsidR="00B20C81" w:rsidRPr="00E31977">
        <w:t>).</w:t>
      </w:r>
      <w:r w:rsidR="00B1259D" w:rsidRPr="00E31977">
        <w:t xml:space="preserve"> A kutatás sajnos kiábrándító eredményeket hozott.</w:t>
      </w:r>
      <w:r w:rsidR="003F2176" w:rsidRPr="00E31977">
        <w:t xml:space="preserve"> Általánosságban három különböző </w:t>
      </w:r>
      <w:r w:rsidR="00A51BB0" w:rsidRPr="00E31977">
        <w:t xml:space="preserve">típusú </w:t>
      </w:r>
      <w:r w:rsidR="00461CB6" w:rsidRPr="00E31977">
        <w:t>működéssel találkoztam az említett szoftvereknél:</w:t>
      </w:r>
    </w:p>
    <w:p w14:paraId="12660AE9" w14:textId="1833F2ED" w:rsidR="00461CB6" w:rsidRPr="00E31977" w:rsidRDefault="00461CB6" w:rsidP="00461CB6">
      <w:pPr>
        <w:pStyle w:val="Listaszerbekezds"/>
        <w:numPr>
          <w:ilvl w:val="0"/>
          <w:numId w:val="32"/>
        </w:numPr>
      </w:pPr>
      <w:r w:rsidRPr="00E31977">
        <w:t xml:space="preserve">Az alkalmazás egyáltalán nem támogatja a </w:t>
      </w:r>
      <w:proofErr w:type="spellStart"/>
      <w:r w:rsidRPr="00E31977">
        <w:t>Wayland</w:t>
      </w:r>
      <w:proofErr w:type="spellEnd"/>
      <w:r w:rsidRPr="00E31977">
        <w:t xml:space="preserve"> protokollt.</w:t>
      </w:r>
    </w:p>
    <w:p w14:paraId="1BFB356F" w14:textId="0E416995" w:rsidR="00B640CC" w:rsidRPr="00E31977" w:rsidRDefault="00B640CC" w:rsidP="00461CB6">
      <w:pPr>
        <w:pStyle w:val="Listaszerbekezds"/>
        <w:numPr>
          <w:ilvl w:val="0"/>
          <w:numId w:val="32"/>
        </w:numPr>
      </w:pPr>
      <w:r w:rsidRPr="00E31977">
        <w:t>A</w:t>
      </w:r>
      <w:r w:rsidR="002D2BBD" w:rsidRPr="00E31977">
        <w:t xml:space="preserve">z alkalmazás </w:t>
      </w:r>
      <w:r w:rsidRPr="00E31977">
        <w:t xml:space="preserve">kísérleti jelleggel, részlegesen támogatja a </w:t>
      </w:r>
      <w:proofErr w:type="spellStart"/>
      <w:r w:rsidRPr="00E31977">
        <w:t>Wayland</w:t>
      </w:r>
      <w:proofErr w:type="spellEnd"/>
      <w:r w:rsidRPr="00E31977">
        <w:t xml:space="preserve"> protokollt, azaz bizonyos funkciók nem elérhetőek a szoftverben </w:t>
      </w:r>
      <w:proofErr w:type="spellStart"/>
      <w:r w:rsidRPr="00E31977">
        <w:t>Wayland</w:t>
      </w:r>
      <w:proofErr w:type="spellEnd"/>
      <w:r w:rsidRPr="00E31977">
        <w:t xml:space="preserve"> alatt.</w:t>
      </w:r>
    </w:p>
    <w:p w14:paraId="6F6A1205" w14:textId="200ADA7F" w:rsidR="00E43260" w:rsidRPr="00E31977" w:rsidRDefault="001F5DEA" w:rsidP="00E43260">
      <w:pPr>
        <w:pStyle w:val="Listaszerbekezds"/>
        <w:numPr>
          <w:ilvl w:val="0"/>
          <w:numId w:val="32"/>
        </w:numPr>
      </w:pPr>
      <w:r w:rsidRPr="00E31977">
        <w:t xml:space="preserve">Az alkalmazás valamilyen megszorítások mellett támogatja a </w:t>
      </w:r>
      <w:proofErr w:type="spellStart"/>
      <w:r w:rsidRPr="00E31977">
        <w:t>Wayland-et</w:t>
      </w:r>
      <w:proofErr w:type="spellEnd"/>
      <w:r w:rsidRPr="00E31977">
        <w:t>, például csak GNOME asztali környezeten működik.</w:t>
      </w:r>
    </w:p>
    <w:p w14:paraId="7CC0CD22" w14:textId="77777777" w:rsidR="008E4CFE" w:rsidRPr="00E31977" w:rsidRDefault="00E43260" w:rsidP="00E43260">
      <w:pPr>
        <w:ind w:firstLine="0"/>
      </w:pPr>
      <w:r w:rsidRPr="00E31977">
        <w:t>Lényegében azt a problémát figyeltem meg</w:t>
      </w:r>
      <w:r w:rsidR="00AA2130" w:rsidRPr="00E31977">
        <w:t xml:space="preserve">, hogy </w:t>
      </w:r>
      <w:r w:rsidR="0016771F" w:rsidRPr="00E31977">
        <w:t xml:space="preserve">az alap </w:t>
      </w:r>
      <w:proofErr w:type="spellStart"/>
      <w:r w:rsidR="0016771F" w:rsidRPr="00E31977">
        <w:t>Wayland</w:t>
      </w:r>
      <w:proofErr w:type="spellEnd"/>
      <w:r w:rsidR="0016771F" w:rsidRPr="00E31977">
        <w:t xml:space="preserve"> protokoll meglehetősen karcsú</w:t>
      </w:r>
      <w:r w:rsidR="003B7977" w:rsidRPr="00E31977">
        <w:t xml:space="preserve"> és nem biztosít interfészeket olyan </w:t>
      </w:r>
      <w:r w:rsidR="005C6273" w:rsidRPr="00E31977">
        <w:t>feladatokhoz, mint a képernyőfelvétel vagy a bementi eszköz emuláció.</w:t>
      </w:r>
      <w:r w:rsidR="00261F64" w:rsidRPr="00E31977">
        <w:t xml:space="preserve"> </w:t>
      </w:r>
      <w:r w:rsidR="00DE6EF5" w:rsidRPr="00E31977">
        <w:t xml:space="preserve">Az ilyen esetekben általában a fejlesztők protokoll kiegészítéseket hoznak létre, amelyet az általuk használt </w:t>
      </w:r>
      <w:proofErr w:type="spellStart"/>
      <w:r w:rsidR="00DE6EF5" w:rsidRPr="00E31977">
        <w:t>kompozitor</w:t>
      </w:r>
      <w:proofErr w:type="spellEnd"/>
      <w:r w:rsidR="00DE6EF5" w:rsidRPr="00E31977">
        <w:t xml:space="preserve"> implementál és ezután már képes a megfelelő interfészeket nyújtani. Ezért </w:t>
      </w:r>
      <w:r w:rsidR="009F4337" w:rsidRPr="00E31977">
        <w:t xml:space="preserve">áll fent az a helyzet is például, hogy a csak GNOME asztali környezetet támogató szolgáltatások képesek támogatni a </w:t>
      </w:r>
      <w:proofErr w:type="spellStart"/>
      <w:r w:rsidR="009F4337" w:rsidRPr="00E31977">
        <w:t>Wayland-et</w:t>
      </w:r>
      <w:proofErr w:type="spellEnd"/>
      <w:r w:rsidR="009F4337" w:rsidRPr="00E31977">
        <w:t xml:space="preserve">, mert a GNOME által használt </w:t>
      </w:r>
      <w:proofErr w:type="spellStart"/>
      <w:r w:rsidR="009F4337" w:rsidRPr="00E31977">
        <w:t>Wayland</w:t>
      </w:r>
      <w:proofErr w:type="spellEnd"/>
      <w:r w:rsidR="009F4337" w:rsidRPr="00E31977">
        <w:t xml:space="preserve"> </w:t>
      </w:r>
      <w:proofErr w:type="spellStart"/>
      <w:r w:rsidR="009F4337" w:rsidRPr="00E31977">
        <w:t>kompozitor</w:t>
      </w:r>
      <w:proofErr w:type="spellEnd"/>
      <w:r w:rsidR="009F4337" w:rsidRPr="00E31977">
        <w:t xml:space="preserve"> implementáció (Mutter) implementál bizonyos protokoll kiegészítéseket, amelyek ezt lehetővé teszik.</w:t>
      </w:r>
      <w:r w:rsidR="00FF67E4" w:rsidRPr="00E31977">
        <w:t xml:space="preserve"> A helyzet viszont </w:t>
      </w:r>
      <w:r w:rsidR="00840ED7" w:rsidRPr="00E31977">
        <w:t xml:space="preserve">még </w:t>
      </w:r>
      <w:r w:rsidR="00FF67E4" w:rsidRPr="00E31977">
        <w:t>ennél is bonyolultabb, ugy</w:t>
      </w:r>
      <w:r w:rsidR="00BA1EE4" w:rsidRPr="00E31977">
        <w:t xml:space="preserve">anis különböző </w:t>
      </w:r>
      <w:proofErr w:type="spellStart"/>
      <w:r w:rsidR="00BA1EE4" w:rsidRPr="00E31977">
        <w:t>Wayland</w:t>
      </w:r>
      <w:proofErr w:type="spellEnd"/>
      <w:r w:rsidR="00BA1EE4" w:rsidRPr="00E31977">
        <w:t xml:space="preserve"> </w:t>
      </w:r>
      <w:proofErr w:type="spellStart"/>
      <w:r w:rsidR="00BA1EE4" w:rsidRPr="00E31977">
        <w:t>kompozitor</w:t>
      </w:r>
      <w:proofErr w:type="spellEnd"/>
      <w:r w:rsidR="00BA1EE4" w:rsidRPr="00E31977">
        <w:t xml:space="preserve"> implementációk különböző protokollt kiegészítéseket definiálnak, amelyek egymással általában nem kompatibilisek.</w:t>
      </w:r>
      <w:r w:rsidR="00053F68" w:rsidRPr="00E31977">
        <w:t xml:space="preserve"> Tehát ahhoz, hogy egy olyan alkalmazást készítsek, ami minden </w:t>
      </w:r>
      <w:proofErr w:type="spellStart"/>
      <w:r w:rsidR="00053F68" w:rsidRPr="00E31977">
        <w:t>Wayland-et</w:t>
      </w:r>
      <w:proofErr w:type="spellEnd"/>
      <w:r w:rsidR="00053F68" w:rsidRPr="00E31977">
        <w:t xml:space="preserve"> használó disztribúción működik vagy az alap protokollt </w:t>
      </w:r>
      <w:r w:rsidR="001F4B8F" w:rsidRPr="00E31977">
        <w:t xml:space="preserve">kellene csak használnom, vagy a különböző asztali környezetekhez </w:t>
      </w:r>
      <w:r w:rsidR="0086281A" w:rsidRPr="00E31977">
        <w:t>implementálni az általuk nyújtott interfészeket</w:t>
      </w:r>
      <w:r w:rsidR="001E2612" w:rsidRPr="00E31977">
        <w:t>.</w:t>
      </w:r>
    </w:p>
    <w:p w14:paraId="2EF1E69B" w14:textId="62376270" w:rsidR="00325A02" w:rsidRPr="00E31977" w:rsidRDefault="005F573C" w:rsidP="008E4CFE">
      <w:r w:rsidRPr="00E31977">
        <w:t>A</w:t>
      </w:r>
      <w:r w:rsidR="001E2612" w:rsidRPr="00E31977">
        <w:t>z alap protokollon belül nincs lehetőség globális kurzor információ lekérdezésére, a különböző protokoll kiegészítések, amelyekkel ezt meg lehetne tenni pedig jelenleg nem állnak még rendelkezésre</w:t>
      </w:r>
      <w:r w:rsidRPr="00E31977">
        <w:t>.</w:t>
      </w:r>
      <w:r w:rsidR="001E2612" w:rsidRPr="00E31977">
        <w:t xml:space="preserve"> </w:t>
      </w:r>
      <w:r w:rsidRPr="00E31977">
        <w:t>E</w:t>
      </w:r>
      <w:r w:rsidR="001E2612" w:rsidRPr="00E31977">
        <w:t>zért</w:t>
      </w:r>
      <w:r w:rsidR="006A2EE6" w:rsidRPr="00E31977">
        <w:t xml:space="preserve"> arra jutottam, hogy a </w:t>
      </w:r>
      <w:proofErr w:type="spellStart"/>
      <w:r w:rsidR="006A2EE6" w:rsidRPr="00E31977">
        <w:t>Wayland</w:t>
      </w:r>
      <w:proofErr w:type="spellEnd"/>
      <w:r w:rsidR="006A2EE6" w:rsidRPr="00E31977">
        <w:t xml:space="preserve"> protokoll jelenleg</w:t>
      </w:r>
      <w:r w:rsidR="00BD0D6B" w:rsidRPr="00E31977">
        <w:t>i állapotában</w:t>
      </w:r>
      <w:r w:rsidR="006A2EE6" w:rsidRPr="00E31977">
        <w:t xml:space="preserve"> nem </w:t>
      </w:r>
      <w:r w:rsidR="00BD0D6B" w:rsidRPr="00E31977">
        <w:t xml:space="preserve">összeegyeztethető </w:t>
      </w:r>
      <w:r w:rsidR="006A2EE6" w:rsidRPr="00E31977">
        <w:t xml:space="preserve">az </w:t>
      </w:r>
      <w:r w:rsidR="00BD0D6B" w:rsidRPr="00E31977">
        <w:t>adatgyűjtő kliens alkalmazás előzetes követelményeivel.</w:t>
      </w:r>
      <w:r w:rsidR="000B6CE0" w:rsidRPr="00E31977">
        <w:t xml:space="preserve"> </w:t>
      </w:r>
      <w:r w:rsidR="00E31977" w:rsidRPr="00E31977">
        <w:t xml:space="preserve">A probléma különben nem egyedi, sok alkalmazás esetében </w:t>
      </w:r>
      <w:r w:rsidR="00A7789F">
        <w:t>megfigyelhető</w:t>
      </w:r>
      <w:r w:rsidR="00E57B4E">
        <w:t>, hogy</w:t>
      </w:r>
      <w:r w:rsidR="00A7789F">
        <w:t xml:space="preserve"> </w:t>
      </w:r>
      <w:r w:rsidR="00E31977" w:rsidRPr="00E31977">
        <w:t>nehézkes az X-</w:t>
      </w:r>
      <w:proofErr w:type="spellStart"/>
      <w:r w:rsidR="00E31977" w:rsidRPr="00E31977">
        <w:t>ről</w:t>
      </w:r>
      <w:proofErr w:type="spellEnd"/>
      <w:r w:rsidR="00E31977" w:rsidRPr="00E31977">
        <w:t xml:space="preserve"> </w:t>
      </w:r>
      <w:r w:rsidR="00E31977">
        <w:t xml:space="preserve">való átállás </w:t>
      </w:r>
      <w:proofErr w:type="spellStart"/>
      <w:r w:rsidR="00E31977">
        <w:t>Wayland</w:t>
      </w:r>
      <w:proofErr w:type="spellEnd"/>
      <w:r w:rsidR="00E31977">
        <w:t>-re.</w:t>
      </w:r>
      <w:r w:rsidR="00C11897">
        <w:t xml:space="preserve"> Én a továbbiakban </w:t>
      </w:r>
      <w:r w:rsidR="00B37795">
        <w:t xml:space="preserve">a kliens alkalmazás implementálása során </w:t>
      </w:r>
      <w:r w:rsidR="00C11897">
        <w:t xml:space="preserve">visszatértem az X </w:t>
      </w:r>
      <w:proofErr w:type="spellStart"/>
      <w:r w:rsidR="00C11897">
        <w:t>Window</w:t>
      </w:r>
      <w:proofErr w:type="spellEnd"/>
      <w:r w:rsidR="00C11897">
        <w:t xml:space="preserve"> System protokollhoz</w:t>
      </w:r>
      <w:r w:rsidR="00B37795">
        <w:t>.</w:t>
      </w:r>
    </w:p>
    <w:p w14:paraId="549AC510" w14:textId="308C1941" w:rsidR="006B2309" w:rsidRPr="00E31977" w:rsidRDefault="00D77870" w:rsidP="006B2309">
      <w:pPr>
        <w:pStyle w:val="Cmsor1"/>
      </w:pPr>
      <w:bookmarkStart w:id="17" w:name="_Toc101457679"/>
      <w:r w:rsidRPr="00E31977">
        <w:lastRenderedPageBreak/>
        <w:t>Az alkalmazás architektúrája</w:t>
      </w:r>
      <w:bookmarkEnd w:id="17"/>
    </w:p>
    <w:p w14:paraId="09B1A4F7" w14:textId="11F65079" w:rsidR="00D77870" w:rsidRPr="00E31977" w:rsidRDefault="00D77870" w:rsidP="00D77870">
      <w:r w:rsidRPr="00E31977">
        <w:t>Az alkalmazás</w:t>
      </w:r>
      <w:r w:rsidR="000C0CC7" w:rsidRPr="00E31977">
        <w:t xml:space="preserve"> felépítésének ismertetése, rendszer határok bemutatása, komponensek </w:t>
      </w:r>
      <w:proofErr w:type="spellStart"/>
      <w:r w:rsidR="000C0CC7" w:rsidRPr="00E31977">
        <w:t>ismeretetése</w:t>
      </w:r>
      <w:proofErr w:type="spellEnd"/>
      <w:r w:rsidR="000C0CC7" w:rsidRPr="00E31977">
        <w:t>.</w:t>
      </w:r>
    </w:p>
    <w:p w14:paraId="3179FE63" w14:textId="1CDF9D56" w:rsidR="000C0CC7" w:rsidRPr="00E31977" w:rsidRDefault="000C0CC7" w:rsidP="000C0CC7">
      <w:pPr>
        <w:pStyle w:val="Cmsor1"/>
      </w:pPr>
      <w:bookmarkStart w:id="18" w:name="_Toc101457680"/>
      <w:r w:rsidRPr="00E31977">
        <w:lastRenderedPageBreak/>
        <w:t>Linux kliens alkalmazás</w:t>
      </w:r>
      <w:bookmarkEnd w:id="18"/>
    </w:p>
    <w:p w14:paraId="49A3B094" w14:textId="14BE8760" w:rsidR="000C0CC7" w:rsidRPr="00E31977" w:rsidRDefault="000C0CC7" w:rsidP="000C0CC7">
      <w:pPr>
        <w:pStyle w:val="Cmsor1"/>
      </w:pPr>
      <w:bookmarkStart w:id="19" w:name="_Toc101457681"/>
      <w:r w:rsidRPr="00E31977">
        <w:lastRenderedPageBreak/>
        <w:t>Backend szerver</w:t>
      </w:r>
      <w:bookmarkEnd w:id="19"/>
    </w:p>
    <w:p w14:paraId="6C5C2312" w14:textId="2DBC4B50" w:rsidR="000C0CC7" w:rsidRPr="00E31977" w:rsidRDefault="000C0CC7" w:rsidP="000C0CC7">
      <w:pPr>
        <w:pStyle w:val="Cmsor1"/>
      </w:pPr>
      <w:bookmarkStart w:id="20" w:name="_Toc101457682"/>
      <w:r w:rsidRPr="00E31977">
        <w:lastRenderedPageBreak/>
        <w:t>Webes vékonykliens</w:t>
      </w:r>
      <w:bookmarkEnd w:id="20"/>
    </w:p>
    <w:p w14:paraId="2BA2177A" w14:textId="4CDC8D5D" w:rsidR="00D03B01" w:rsidRPr="00E31977" w:rsidRDefault="00D03B01" w:rsidP="00D03B01">
      <w:pPr>
        <w:pStyle w:val="Cmsor1"/>
      </w:pPr>
      <w:bookmarkStart w:id="21" w:name="_Toc101457683"/>
      <w:r w:rsidRPr="00E31977">
        <w:lastRenderedPageBreak/>
        <w:t>Elvégzett munka értékelése</w:t>
      </w:r>
      <w:bookmarkEnd w:id="21"/>
    </w:p>
    <w:p w14:paraId="7C3712DA" w14:textId="77777777" w:rsidR="006F72E5" w:rsidRPr="00E31977" w:rsidRDefault="006F72E5" w:rsidP="00D03B01">
      <w:r w:rsidRPr="00E31977">
        <w:t>Az elvégzett munka értékelése.</w:t>
      </w:r>
    </w:p>
    <w:p w14:paraId="44280A58" w14:textId="6BCD0684" w:rsidR="00D03B01" w:rsidRPr="00E31977" w:rsidRDefault="006F72E5" w:rsidP="006F72E5">
      <w:pPr>
        <w:pStyle w:val="Cmsor2"/>
      </w:pPr>
      <w:bookmarkStart w:id="22" w:name="_Toc101457684"/>
      <w:r w:rsidRPr="00E31977">
        <w:t>Tesztelés</w:t>
      </w:r>
      <w:bookmarkEnd w:id="22"/>
    </w:p>
    <w:p w14:paraId="337FEBD1" w14:textId="57E303AE" w:rsidR="006F72E5" w:rsidRPr="00E31977" w:rsidRDefault="006F72E5" w:rsidP="006F72E5">
      <w:r w:rsidRPr="00E31977">
        <w:t>Az alkalmazás tesztelésének bemutatása.</w:t>
      </w:r>
    </w:p>
    <w:p w14:paraId="3B10FC09" w14:textId="1775EE61" w:rsidR="000C183B" w:rsidRPr="00E31977" w:rsidRDefault="000C183B" w:rsidP="000C183B">
      <w:pPr>
        <w:pStyle w:val="Cmsor1"/>
      </w:pPr>
      <w:bookmarkStart w:id="23" w:name="_Toc101457685"/>
      <w:r w:rsidRPr="00E31977">
        <w:lastRenderedPageBreak/>
        <w:t>Összefoglal</w:t>
      </w:r>
      <w:r w:rsidR="004973B0" w:rsidRPr="00E31977">
        <w:t>ás</w:t>
      </w:r>
      <w:bookmarkEnd w:id="23"/>
    </w:p>
    <w:p w14:paraId="43565703" w14:textId="6D43F289" w:rsidR="000C183B" w:rsidRPr="00E31977" w:rsidRDefault="000C183B" w:rsidP="000C183B">
      <w:r w:rsidRPr="00E31977">
        <w:t>A diplomaterv összefoglalása.</w:t>
      </w:r>
    </w:p>
    <w:p w14:paraId="62BC6D2D" w14:textId="6F7F9947" w:rsidR="000C183B" w:rsidRPr="00E31977" w:rsidRDefault="000C183B" w:rsidP="000C183B">
      <w:pPr>
        <w:pStyle w:val="Cmsor2"/>
      </w:pPr>
      <w:bookmarkStart w:id="24" w:name="_Toc101457686"/>
      <w:r w:rsidRPr="00E31977">
        <w:t>Konklúzió</w:t>
      </w:r>
      <w:bookmarkEnd w:id="24"/>
    </w:p>
    <w:p w14:paraId="0D283DA5" w14:textId="0200ECB5" w:rsidR="000C183B" w:rsidRPr="00E31977" w:rsidRDefault="000C183B" w:rsidP="000C183B">
      <w:r w:rsidRPr="00E31977">
        <w:t xml:space="preserve">A konklúzió </w:t>
      </w:r>
      <w:r w:rsidR="00006517" w:rsidRPr="00E31977">
        <w:t>ismertetése.</w:t>
      </w:r>
    </w:p>
    <w:p w14:paraId="7885832A" w14:textId="4F33D3B0" w:rsidR="002E5296" w:rsidRPr="00E31977" w:rsidRDefault="002E5296" w:rsidP="002E5296">
      <w:pPr>
        <w:pStyle w:val="Cmsor1"/>
      </w:pPr>
      <w:bookmarkStart w:id="25" w:name="_Toc101457687"/>
      <w:r w:rsidRPr="00E31977">
        <w:lastRenderedPageBreak/>
        <w:t>Köszönetnyilvánítás</w:t>
      </w:r>
      <w:bookmarkEnd w:id="25"/>
    </w:p>
    <w:bookmarkStart w:id="26" w:name="_Toc101457688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Content>
        <w:p w14:paraId="66E4F42D" w14:textId="633F8E41" w:rsidR="009B2EED" w:rsidRPr="00E31977" w:rsidRDefault="009B2EED">
          <w:pPr>
            <w:pStyle w:val="Cmsor1"/>
          </w:pPr>
          <w:r w:rsidRPr="00E31977">
            <w:t>Irodalomjegyzék</w:t>
          </w:r>
          <w:bookmarkEnd w:id="26"/>
        </w:p>
        <w:sdt>
          <w:sdtPr>
            <w:id w:val="111145805"/>
            <w:bibliography/>
          </w:sdtPr>
          <w:sdtContent>
            <w:p w14:paraId="48FE2E0F" w14:textId="77777777" w:rsidR="009D1AD4" w:rsidRPr="00E31977" w:rsidRDefault="009B2EED">
              <w:pPr>
                <w:rPr>
                  <w:noProof/>
                  <w:sz w:val="20"/>
                  <w:szCs w:val="20"/>
                  <w:lang w:eastAsia="hu-HU"/>
                </w:rPr>
              </w:pPr>
              <w:r w:rsidRPr="00E31977">
                <w:fldChar w:fldCharType="begin"/>
              </w:r>
              <w:r w:rsidRPr="00E31977">
                <w:instrText>BIBLIOGRAPHY</w:instrText>
              </w:r>
              <w:r w:rsidRPr="00E31977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239"/>
              </w:tblGrid>
              <w:tr w:rsidR="009D1AD4" w:rsidRPr="00E31977" w14:paraId="68677454" w14:textId="77777777">
                <w:trPr>
                  <w:divId w:val="20155227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875986" w14:textId="6859682B" w:rsidR="009D1AD4" w:rsidRPr="00E31977" w:rsidRDefault="009D1AD4">
                    <w:pPr>
                      <w:pStyle w:val="Irodalomjegyzk"/>
                    </w:pPr>
                    <w:r w:rsidRPr="00E31977"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82579A" w14:textId="77777777" w:rsidR="009D1AD4" w:rsidRPr="00E31977" w:rsidRDefault="009D1AD4">
                    <w:pPr>
                      <w:pStyle w:val="Irodalomjegyzk"/>
                    </w:pPr>
                    <w:r w:rsidRPr="00E31977">
                      <w:t>„Windowing System,” 13 03 2022. [Online]. Available: https://en.wikipedia.org/wiki/Windowing_system. [Hozzáférés dátuma: 03 05 2022].</w:t>
                    </w:r>
                  </w:p>
                </w:tc>
              </w:tr>
            </w:tbl>
            <w:p w14:paraId="63E69BFF" w14:textId="77777777" w:rsidR="009D1AD4" w:rsidRPr="00E31977" w:rsidRDefault="009D1AD4">
              <w:pPr>
                <w:divId w:val="2015522783"/>
                <w:rPr>
                  <w:noProof/>
                </w:rPr>
              </w:pPr>
            </w:p>
            <w:p w14:paraId="787848B2" w14:textId="0DBB79C4" w:rsidR="009B2EED" w:rsidRPr="00E31977" w:rsidRDefault="009B2EED">
              <w:r w:rsidRPr="00E31977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E31977" w:rsidRDefault="009B2EED" w:rsidP="009B2EED"/>
    <w:p w14:paraId="57128C5E" w14:textId="77777777" w:rsidR="00B50CAA" w:rsidRPr="00E31977" w:rsidRDefault="00B50CAA" w:rsidP="00816BCB">
      <w:pPr>
        <w:pStyle w:val="Fejezetcimszmozsnlkl"/>
      </w:pPr>
      <w:bookmarkStart w:id="27" w:name="_Toc101457689"/>
      <w:r w:rsidRPr="00E31977">
        <w:lastRenderedPageBreak/>
        <w:t>Függelék</w:t>
      </w:r>
      <w:bookmarkEnd w:id="27"/>
    </w:p>
    <w:p w14:paraId="7D9FC970" w14:textId="77777777" w:rsidR="00B50CAA" w:rsidRPr="00E31977" w:rsidRDefault="00B50CAA" w:rsidP="00B50CAA"/>
    <w:sectPr w:rsidR="00B50CAA" w:rsidRPr="00E31977" w:rsidSect="00D23BFC">
      <w:headerReference w:type="even" r:id="rId15"/>
      <w:footerReference w:type="default" r:id="rId16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5F6C6" w14:textId="77777777" w:rsidR="003D0429" w:rsidRDefault="003D0429">
      <w:r>
        <w:separator/>
      </w:r>
    </w:p>
  </w:endnote>
  <w:endnote w:type="continuationSeparator" w:id="0">
    <w:p w14:paraId="2865F6E3" w14:textId="77777777" w:rsidR="003D0429" w:rsidRDefault="003D0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6ACE6" w14:textId="77777777" w:rsidR="009B2EED" w:rsidRDefault="009B2EE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C728" w14:textId="77777777" w:rsidR="009B2EED" w:rsidRDefault="009B2EE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3E2ECB"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E1993" w14:textId="77777777" w:rsidR="003D0429" w:rsidRDefault="003D0429">
      <w:r>
        <w:separator/>
      </w:r>
    </w:p>
  </w:footnote>
  <w:footnote w:type="continuationSeparator" w:id="0">
    <w:p w14:paraId="62481290" w14:textId="77777777" w:rsidR="003D0429" w:rsidRDefault="003D0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DC4B" w14:textId="77777777" w:rsidR="009B2EED" w:rsidRDefault="009B2EED"/>
  <w:p w14:paraId="2C6DFBBE" w14:textId="77777777" w:rsidR="009B2EED" w:rsidRDefault="009B2EED"/>
  <w:p w14:paraId="125F8157" w14:textId="77777777" w:rsidR="009B2EED" w:rsidRDefault="009B2E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EE0508"/>
    <w:multiLevelType w:val="multilevel"/>
    <w:tmpl w:val="418E4214"/>
    <w:numStyleLink w:val="tmutatszmozottlista"/>
  </w:abstractNum>
  <w:abstractNum w:abstractNumId="14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6E5B2E"/>
    <w:multiLevelType w:val="hybridMultilevel"/>
    <w:tmpl w:val="9C12F8FA"/>
    <w:lvl w:ilvl="0" w:tplc="96FEFF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0E522C8"/>
    <w:multiLevelType w:val="hybridMultilevel"/>
    <w:tmpl w:val="2A08D918"/>
    <w:lvl w:ilvl="0" w:tplc="EC0AE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E3112C"/>
    <w:multiLevelType w:val="hybridMultilevel"/>
    <w:tmpl w:val="674E843A"/>
    <w:lvl w:ilvl="0" w:tplc="29C84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B779E8"/>
    <w:multiLevelType w:val="hybridMultilevel"/>
    <w:tmpl w:val="A0D6B0CA"/>
    <w:lvl w:ilvl="0" w:tplc="9EB63A6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C97E7D"/>
    <w:multiLevelType w:val="hybridMultilevel"/>
    <w:tmpl w:val="6DBE7BFE"/>
    <w:lvl w:ilvl="0" w:tplc="59A6C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99C3B84"/>
    <w:multiLevelType w:val="multilevel"/>
    <w:tmpl w:val="B832CC64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737824344">
    <w:abstractNumId w:val="10"/>
  </w:num>
  <w:num w:numId="2" w16cid:durableId="1271746203">
    <w:abstractNumId w:val="30"/>
  </w:num>
  <w:num w:numId="3" w16cid:durableId="705910180">
    <w:abstractNumId w:val="14"/>
  </w:num>
  <w:num w:numId="4" w16cid:durableId="1580359097">
    <w:abstractNumId w:val="22"/>
  </w:num>
  <w:num w:numId="5" w16cid:durableId="831990388">
    <w:abstractNumId w:val="23"/>
  </w:num>
  <w:num w:numId="6" w16cid:durableId="657420776">
    <w:abstractNumId w:val="25"/>
  </w:num>
  <w:num w:numId="7" w16cid:durableId="688288866">
    <w:abstractNumId w:val="19"/>
  </w:num>
  <w:num w:numId="8" w16cid:durableId="2115321555">
    <w:abstractNumId w:val="13"/>
  </w:num>
  <w:num w:numId="9" w16cid:durableId="311830384">
    <w:abstractNumId w:val="20"/>
  </w:num>
  <w:num w:numId="10" w16cid:durableId="554052554">
    <w:abstractNumId w:val="31"/>
  </w:num>
  <w:num w:numId="11" w16cid:durableId="573974416">
    <w:abstractNumId w:val="21"/>
  </w:num>
  <w:num w:numId="12" w16cid:durableId="1542283281">
    <w:abstractNumId w:val="29"/>
  </w:num>
  <w:num w:numId="13" w16cid:durableId="426578083">
    <w:abstractNumId w:val="9"/>
  </w:num>
  <w:num w:numId="14" w16cid:durableId="653416815">
    <w:abstractNumId w:val="7"/>
  </w:num>
  <w:num w:numId="15" w16cid:durableId="367141981">
    <w:abstractNumId w:val="6"/>
  </w:num>
  <w:num w:numId="16" w16cid:durableId="957444004">
    <w:abstractNumId w:val="5"/>
  </w:num>
  <w:num w:numId="17" w16cid:durableId="1042709837">
    <w:abstractNumId w:val="4"/>
  </w:num>
  <w:num w:numId="18" w16cid:durableId="1366783835">
    <w:abstractNumId w:val="8"/>
  </w:num>
  <w:num w:numId="19" w16cid:durableId="351687773">
    <w:abstractNumId w:val="3"/>
  </w:num>
  <w:num w:numId="20" w16cid:durableId="946813913">
    <w:abstractNumId w:val="2"/>
  </w:num>
  <w:num w:numId="21" w16cid:durableId="557474478">
    <w:abstractNumId w:val="1"/>
  </w:num>
  <w:num w:numId="22" w16cid:durableId="1176118798">
    <w:abstractNumId w:val="0"/>
  </w:num>
  <w:num w:numId="23" w16cid:durableId="1669282273">
    <w:abstractNumId w:val="11"/>
  </w:num>
  <w:num w:numId="24" w16cid:durableId="1355304027">
    <w:abstractNumId w:val="18"/>
  </w:num>
  <w:num w:numId="25" w16cid:durableId="1639990617">
    <w:abstractNumId w:val="12"/>
  </w:num>
  <w:num w:numId="26" w16cid:durableId="1179662812">
    <w:abstractNumId w:val="17"/>
  </w:num>
  <w:num w:numId="27" w16cid:durableId="2083288758">
    <w:abstractNumId w:val="27"/>
  </w:num>
  <w:num w:numId="28" w16cid:durableId="666322680">
    <w:abstractNumId w:val="26"/>
  </w:num>
  <w:num w:numId="29" w16cid:durableId="373581707">
    <w:abstractNumId w:val="28"/>
  </w:num>
  <w:num w:numId="30" w16cid:durableId="1322999636">
    <w:abstractNumId w:val="24"/>
  </w:num>
  <w:num w:numId="31" w16cid:durableId="229191628">
    <w:abstractNumId w:val="15"/>
  </w:num>
  <w:num w:numId="32" w16cid:durableId="69900894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CAA"/>
    <w:rsid w:val="000051C2"/>
    <w:rsid w:val="000062F4"/>
    <w:rsid w:val="00006517"/>
    <w:rsid w:val="00007342"/>
    <w:rsid w:val="0001192F"/>
    <w:rsid w:val="00013636"/>
    <w:rsid w:val="00015D4A"/>
    <w:rsid w:val="000241C5"/>
    <w:rsid w:val="00030230"/>
    <w:rsid w:val="0003268E"/>
    <w:rsid w:val="0003623B"/>
    <w:rsid w:val="00042DA5"/>
    <w:rsid w:val="00043DDB"/>
    <w:rsid w:val="000446C2"/>
    <w:rsid w:val="00053F68"/>
    <w:rsid w:val="0006306E"/>
    <w:rsid w:val="00063825"/>
    <w:rsid w:val="000714B8"/>
    <w:rsid w:val="0009009F"/>
    <w:rsid w:val="00092D76"/>
    <w:rsid w:val="00094843"/>
    <w:rsid w:val="00096596"/>
    <w:rsid w:val="000971B5"/>
    <w:rsid w:val="000A1BDA"/>
    <w:rsid w:val="000A3B32"/>
    <w:rsid w:val="000A7483"/>
    <w:rsid w:val="000A7DC7"/>
    <w:rsid w:val="000B158A"/>
    <w:rsid w:val="000B238F"/>
    <w:rsid w:val="000B3058"/>
    <w:rsid w:val="000B53E0"/>
    <w:rsid w:val="000B615D"/>
    <w:rsid w:val="000B6CE0"/>
    <w:rsid w:val="000C0CC7"/>
    <w:rsid w:val="000C183B"/>
    <w:rsid w:val="000C18DF"/>
    <w:rsid w:val="000C3972"/>
    <w:rsid w:val="000C6DCA"/>
    <w:rsid w:val="000D266F"/>
    <w:rsid w:val="000D48DF"/>
    <w:rsid w:val="000E01B7"/>
    <w:rsid w:val="000F3EA7"/>
    <w:rsid w:val="000F3F0D"/>
    <w:rsid w:val="000F4BAD"/>
    <w:rsid w:val="001215F2"/>
    <w:rsid w:val="00131C95"/>
    <w:rsid w:val="001443D1"/>
    <w:rsid w:val="00145D31"/>
    <w:rsid w:val="00146399"/>
    <w:rsid w:val="001468B5"/>
    <w:rsid w:val="001522F2"/>
    <w:rsid w:val="00153800"/>
    <w:rsid w:val="0016072E"/>
    <w:rsid w:val="0016771F"/>
    <w:rsid w:val="00171054"/>
    <w:rsid w:val="001742F2"/>
    <w:rsid w:val="00187A1C"/>
    <w:rsid w:val="00197B89"/>
    <w:rsid w:val="001A3AD4"/>
    <w:rsid w:val="001A57BC"/>
    <w:rsid w:val="001B2604"/>
    <w:rsid w:val="001C4F6E"/>
    <w:rsid w:val="001D60DA"/>
    <w:rsid w:val="001E22AC"/>
    <w:rsid w:val="001E2461"/>
    <w:rsid w:val="001E2612"/>
    <w:rsid w:val="001F3703"/>
    <w:rsid w:val="001F4B8F"/>
    <w:rsid w:val="001F5DEA"/>
    <w:rsid w:val="00203E00"/>
    <w:rsid w:val="00207730"/>
    <w:rsid w:val="00207FE2"/>
    <w:rsid w:val="002102C3"/>
    <w:rsid w:val="00222BA0"/>
    <w:rsid w:val="00225F65"/>
    <w:rsid w:val="00227347"/>
    <w:rsid w:val="00235A61"/>
    <w:rsid w:val="0024217A"/>
    <w:rsid w:val="00245C6E"/>
    <w:rsid w:val="00245D61"/>
    <w:rsid w:val="00261F64"/>
    <w:rsid w:val="00265F99"/>
    <w:rsid w:val="00267677"/>
    <w:rsid w:val="00272A5B"/>
    <w:rsid w:val="002738F2"/>
    <w:rsid w:val="00282BB6"/>
    <w:rsid w:val="002841F9"/>
    <w:rsid w:val="0028668F"/>
    <w:rsid w:val="00291026"/>
    <w:rsid w:val="002928A3"/>
    <w:rsid w:val="002A1F1A"/>
    <w:rsid w:val="002B1951"/>
    <w:rsid w:val="002D0621"/>
    <w:rsid w:val="002D260E"/>
    <w:rsid w:val="002D2BBD"/>
    <w:rsid w:val="002D2C06"/>
    <w:rsid w:val="002D3031"/>
    <w:rsid w:val="002D6730"/>
    <w:rsid w:val="002D6BCD"/>
    <w:rsid w:val="002D7DA9"/>
    <w:rsid w:val="002E08E1"/>
    <w:rsid w:val="002E1D2A"/>
    <w:rsid w:val="002E27A0"/>
    <w:rsid w:val="002E5296"/>
    <w:rsid w:val="002E718F"/>
    <w:rsid w:val="002F2EFB"/>
    <w:rsid w:val="002F3DA3"/>
    <w:rsid w:val="002F5E56"/>
    <w:rsid w:val="00302BB3"/>
    <w:rsid w:val="00305E08"/>
    <w:rsid w:val="00313013"/>
    <w:rsid w:val="003256B4"/>
    <w:rsid w:val="00325A02"/>
    <w:rsid w:val="003272D7"/>
    <w:rsid w:val="00341118"/>
    <w:rsid w:val="00350AEC"/>
    <w:rsid w:val="00353F89"/>
    <w:rsid w:val="00363127"/>
    <w:rsid w:val="00364892"/>
    <w:rsid w:val="0036658A"/>
    <w:rsid w:val="0037381F"/>
    <w:rsid w:val="00374C1E"/>
    <w:rsid w:val="00386457"/>
    <w:rsid w:val="00390843"/>
    <w:rsid w:val="00392401"/>
    <w:rsid w:val="003932D1"/>
    <w:rsid w:val="003A40FA"/>
    <w:rsid w:val="003A4517"/>
    <w:rsid w:val="003A4CDB"/>
    <w:rsid w:val="003A72FA"/>
    <w:rsid w:val="003B4D80"/>
    <w:rsid w:val="003B77D0"/>
    <w:rsid w:val="003B7977"/>
    <w:rsid w:val="003C5EF1"/>
    <w:rsid w:val="003D0429"/>
    <w:rsid w:val="003D566A"/>
    <w:rsid w:val="003D71A6"/>
    <w:rsid w:val="003D7F9F"/>
    <w:rsid w:val="003E2ECB"/>
    <w:rsid w:val="003E2FC7"/>
    <w:rsid w:val="003E6229"/>
    <w:rsid w:val="003E70B1"/>
    <w:rsid w:val="003F0510"/>
    <w:rsid w:val="003F2176"/>
    <w:rsid w:val="003F3901"/>
    <w:rsid w:val="003F5425"/>
    <w:rsid w:val="004004A4"/>
    <w:rsid w:val="00401A45"/>
    <w:rsid w:val="00410924"/>
    <w:rsid w:val="00411AF3"/>
    <w:rsid w:val="004137DB"/>
    <w:rsid w:val="0041551A"/>
    <w:rsid w:val="004175DE"/>
    <w:rsid w:val="00417F76"/>
    <w:rsid w:val="00430C47"/>
    <w:rsid w:val="004321AD"/>
    <w:rsid w:val="0043229D"/>
    <w:rsid w:val="00433B3C"/>
    <w:rsid w:val="004343F5"/>
    <w:rsid w:val="004563CE"/>
    <w:rsid w:val="00461CB6"/>
    <w:rsid w:val="00462818"/>
    <w:rsid w:val="00463191"/>
    <w:rsid w:val="00463BC0"/>
    <w:rsid w:val="00464A33"/>
    <w:rsid w:val="004705F8"/>
    <w:rsid w:val="00473307"/>
    <w:rsid w:val="0048395A"/>
    <w:rsid w:val="004851C7"/>
    <w:rsid w:val="004856F2"/>
    <w:rsid w:val="00485F1C"/>
    <w:rsid w:val="004869AB"/>
    <w:rsid w:val="00491D1C"/>
    <w:rsid w:val="0049623B"/>
    <w:rsid w:val="004973B0"/>
    <w:rsid w:val="004A3FEE"/>
    <w:rsid w:val="004B2FC1"/>
    <w:rsid w:val="004C277B"/>
    <w:rsid w:val="004D4F71"/>
    <w:rsid w:val="004D727A"/>
    <w:rsid w:val="004F24FE"/>
    <w:rsid w:val="004F2FEA"/>
    <w:rsid w:val="004F7DE3"/>
    <w:rsid w:val="00500440"/>
    <w:rsid w:val="00502632"/>
    <w:rsid w:val="00502A30"/>
    <w:rsid w:val="00512A9C"/>
    <w:rsid w:val="005206BB"/>
    <w:rsid w:val="00526A1B"/>
    <w:rsid w:val="005334AD"/>
    <w:rsid w:val="00534574"/>
    <w:rsid w:val="005447CA"/>
    <w:rsid w:val="00550984"/>
    <w:rsid w:val="005524FC"/>
    <w:rsid w:val="00561688"/>
    <w:rsid w:val="00561E50"/>
    <w:rsid w:val="00565D90"/>
    <w:rsid w:val="0057001B"/>
    <w:rsid w:val="00570D18"/>
    <w:rsid w:val="00571547"/>
    <w:rsid w:val="00576495"/>
    <w:rsid w:val="00580135"/>
    <w:rsid w:val="005A45E5"/>
    <w:rsid w:val="005B19F8"/>
    <w:rsid w:val="005B6389"/>
    <w:rsid w:val="005C6273"/>
    <w:rsid w:val="005D0884"/>
    <w:rsid w:val="005D1AA9"/>
    <w:rsid w:val="005D3443"/>
    <w:rsid w:val="005D590D"/>
    <w:rsid w:val="005E01E0"/>
    <w:rsid w:val="005F573C"/>
    <w:rsid w:val="00601E79"/>
    <w:rsid w:val="006032A2"/>
    <w:rsid w:val="006034C7"/>
    <w:rsid w:val="0061777F"/>
    <w:rsid w:val="006211BD"/>
    <w:rsid w:val="0062185B"/>
    <w:rsid w:val="00624E7E"/>
    <w:rsid w:val="0062633A"/>
    <w:rsid w:val="00630A92"/>
    <w:rsid w:val="00630BF9"/>
    <w:rsid w:val="0063585C"/>
    <w:rsid w:val="00636941"/>
    <w:rsid w:val="006401A5"/>
    <w:rsid w:val="00641018"/>
    <w:rsid w:val="006453BD"/>
    <w:rsid w:val="006459E6"/>
    <w:rsid w:val="00647E9A"/>
    <w:rsid w:val="00650C7C"/>
    <w:rsid w:val="00651CAA"/>
    <w:rsid w:val="0065453F"/>
    <w:rsid w:val="0066302C"/>
    <w:rsid w:val="00665527"/>
    <w:rsid w:val="00665BED"/>
    <w:rsid w:val="00670D30"/>
    <w:rsid w:val="00675281"/>
    <w:rsid w:val="00680AF5"/>
    <w:rsid w:val="00681E99"/>
    <w:rsid w:val="00687C26"/>
    <w:rsid w:val="00692605"/>
    <w:rsid w:val="006961CF"/>
    <w:rsid w:val="006A1B7F"/>
    <w:rsid w:val="006A2EE6"/>
    <w:rsid w:val="006A3954"/>
    <w:rsid w:val="006A636A"/>
    <w:rsid w:val="006B2309"/>
    <w:rsid w:val="006B56F8"/>
    <w:rsid w:val="006B6448"/>
    <w:rsid w:val="006C03E5"/>
    <w:rsid w:val="006C7492"/>
    <w:rsid w:val="006C75C2"/>
    <w:rsid w:val="006D338C"/>
    <w:rsid w:val="006E3115"/>
    <w:rsid w:val="006E4E19"/>
    <w:rsid w:val="006E76B9"/>
    <w:rsid w:val="006F35E6"/>
    <w:rsid w:val="006F512E"/>
    <w:rsid w:val="006F72E5"/>
    <w:rsid w:val="00700E3A"/>
    <w:rsid w:val="00705942"/>
    <w:rsid w:val="00706E42"/>
    <w:rsid w:val="007123DE"/>
    <w:rsid w:val="00730B3C"/>
    <w:rsid w:val="0073259B"/>
    <w:rsid w:val="00740E30"/>
    <w:rsid w:val="007423EA"/>
    <w:rsid w:val="00754E5E"/>
    <w:rsid w:val="00756D62"/>
    <w:rsid w:val="00757CEC"/>
    <w:rsid w:val="00767FBF"/>
    <w:rsid w:val="00771BC8"/>
    <w:rsid w:val="00777D5C"/>
    <w:rsid w:val="007974D8"/>
    <w:rsid w:val="007A0874"/>
    <w:rsid w:val="007A5AF2"/>
    <w:rsid w:val="007B5CF7"/>
    <w:rsid w:val="007D52D4"/>
    <w:rsid w:val="007E4DC2"/>
    <w:rsid w:val="007E4F4B"/>
    <w:rsid w:val="007F3EA0"/>
    <w:rsid w:val="00805410"/>
    <w:rsid w:val="00814171"/>
    <w:rsid w:val="00816BCB"/>
    <w:rsid w:val="00822273"/>
    <w:rsid w:val="008227D1"/>
    <w:rsid w:val="008254ED"/>
    <w:rsid w:val="00840A07"/>
    <w:rsid w:val="00840ED7"/>
    <w:rsid w:val="00843159"/>
    <w:rsid w:val="00854BDC"/>
    <w:rsid w:val="0086281A"/>
    <w:rsid w:val="00877820"/>
    <w:rsid w:val="00881628"/>
    <w:rsid w:val="00887715"/>
    <w:rsid w:val="00896244"/>
    <w:rsid w:val="00897886"/>
    <w:rsid w:val="008A32D5"/>
    <w:rsid w:val="008A3589"/>
    <w:rsid w:val="008A3762"/>
    <w:rsid w:val="008A37D7"/>
    <w:rsid w:val="008A64DF"/>
    <w:rsid w:val="008A6C28"/>
    <w:rsid w:val="008B44F9"/>
    <w:rsid w:val="008C19D4"/>
    <w:rsid w:val="008C342A"/>
    <w:rsid w:val="008C5682"/>
    <w:rsid w:val="008D55D8"/>
    <w:rsid w:val="008D7126"/>
    <w:rsid w:val="008E1A2F"/>
    <w:rsid w:val="008E4CFE"/>
    <w:rsid w:val="008E7228"/>
    <w:rsid w:val="008F2737"/>
    <w:rsid w:val="0090541F"/>
    <w:rsid w:val="00915DAD"/>
    <w:rsid w:val="00917CBD"/>
    <w:rsid w:val="009236EE"/>
    <w:rsid w:val="00925696"/>
    <w:rsid w:val="00925C9C"/>
    <w:rsid w:val="00933C01"/>
    <w:rsid w:val="009367F3"/>
    <w:rsid w:val="00937064"/>
    <w:rsid w:val="009377F8"/>
    <w:rsid w:val="00940CB1"/>
    <w:rsid w:val="00940CE1"/>
    <w:rsid w:val="00945808"/>
    <w:rsid w:val="00955408"/>
    <w:rsid w:val="00972104"/>
    <w:rsid w:val="009730C4"/>
    <w:rsid w:val="009818D0"/>
    <w:rsid w:val="0098532E"/>
    <w:rsid w:val="00985DD6"/>
    <w:rsid w:val="0098640B"/>
    <w:rsid w:val="00987B2B"/>
    <w:rsid w:val="00991602"/>
    <w:rsid w:val="00996AB2"/>
    <w:rsid w:val="009A504F"/>
    <w:rsid w:val="009B1AB8"/>
    <w:rsid w:val="009B2EED"/>
    <w:rsid w:val="009B4B6B"/>
    <w:rsid w:val="009C1881"/>
    <w:rsid w:val="009C1C93"/>
    <w:rsid w:val="009C546C"/>
    <w:rsid w:val="009D1AD4"/>
    <w:rsid w:val="009D2FD8"/>
    <w:rsid w:val="009D5DE8"/>
    <w:rsid w:val="009D6082"/>
    <w:rsid w:val="009D7DA9"/>
    <w:rsid w:val="009E6C82"/>
    <w:rsid w:val="009F4337"/>
    <w:rsid w:val="00A0035C"/>
    <w:rsid w:val="00A010DD"/>
    <w:rsid w:val="00A034C8"/>
    <w:rsid w:val="00A04D51"/>
    <w:rsid w:val="00A17A94"/>
    <w:rsid w:val="00A23649"/>
    <w:rsid w:val="00A23AA4"/>
    <w:rsid w:val="00A27C29"/>
    <w:rsid w:val="00A31D46"/>
    <w:rsid w:val="00A34DC4"/>
    <w:rsid w:val="00A3751A"/>
    <w:rsid w:val="00A37C71"/>
    <w:rsid w:val="00A43525"/>
    <w:rsid w:val="00A51BB0"/>
    <w:rsid w:val="00A531AF"/>
    <w:rsid w:val="00A557D3"/>
    <w:rsid w:val="00A60F16"/>
    <w:rsid w:val="00A6116F"/>
    <w:rsid w:val="00A65216"/>
    <w:rsid w:val="00A7789F"/>
    <w:rsid w:val="00A86D39"/>
    <w:rsid w:val="00A872AB"/>
    <w:rsid w:val="00A932B5"/>
    <w:rsid w:val="00A95643"/>
    <w:rsid w:val="00A97121"/>
    <w:rsid w:val="00A9757F"/>
    <w:rsid w:val="00AA2130"/>
    <w:rsid w:val="00AA4FE4"/>
    <w:rsid w:val="00AB066E"/>
    <w:rsid w:val="00AB511F"/>
    <w:rsid w:val="00AC6F1A"/>
    <w:rsid w:val="00AC7C49"/>
    <w:rsid w:val="00AD7184"/>
    <w:rsid w:val="00AD788F"/>
    <w:rsid w:val="00AE05C4"/>
    <w:rsid w:val="00AE0C9B"/>
    <w:rsid w:val="00AE3115"/>
    <w:rsid w:val="00B03750"/>
    <w:rsid w:val="00B046A0"/>
    <w:rsid w:val="00B1132E"/>
    <w:rsid w:val="00B1259D"/>
    <w:rsid w:val="00B134D2"/>
    <w:rsid w:val="00B13FD0"/>
    <w:rsid w:val="00B14195"/>
    <w:rsid w:val="00B17FC5"/>
    <w:rsid w:val="00B20C81"/>
    <w:rsid w:val="00B212C4"/>
    <w:rsid w:val="00B25BEF"/>
    <w:rsid w:val="00B37795"/>
    <w:rsid w:val="00B37E92"/>
    <w:rsid w:val="00B4053D"/>
    <w:rsid w:val="00B4104A"/>
    <w:rsid w:val="00B42816"/>
    <w:rsid w:val="00B50CAA"/>
    <w:rsid w:val="00B55E94"/>
    <w:rsid w:val="00B62742"/>
    <w:rsid w:val="00B640CC"/>
    <w:rsid w:val="00B748FC"/>
    <w:rsid w:val="00B81463"/>
    <w:rsid w:val="00B844E7"/>
    <w:rsid w:val="00B927E8"/>
    <w:rsid w:val="00B967FB"/>
    <w:rsid w:val="00B96880"/>
    <w:rsid w:val="00BA1EE4"/>
    <w:rsid w:val="00BB530E"/>
    <w:rsid w:val="00BB578B"/>
    <w:rsid w:val="00BC3191"/>
    <w:rsid w:val="00BD00E4"/>
    <w:rsid w:val="00BD0D6B"/>
    <w:rsid w:val="00BD7406"/>
    <w:rsid w:val="00BE3CED"/>
    <w:rsid w:val="00BF7C7E"/>
    <w:rsid w:val="00C00B3C"/>
    <w:rsid w:val="00C02804"/>
    <w:rsid w:val="00C11897"/>
    <w:rsid w:val="00C2686E"/>
    <w:rsid w:val="00C31260"/>
    <w:rsid w:val="00C3592A"/>
    <w:rsid w:val="00C37475"/>
    <w:rsid w:val="00C41CFF"/>
    <w:rsid w:val="00C53F92"/>
    <w:rsid w:val="00C63C0A"/>
    <w:rsid w:val="00C64604"/>
    <w:rsid w:val="00C67360"/>
    <w:rsid w:val="00C73DEE"/>
    <w:rsid w:val="00C76C65"/>
    <w:rsid w:val="00C81F63"/>
    <w:rsid w:val="00C94815"/>
    <w:rsid w:val="00CA34ED"/>
    <w:rsid w:val="00CC16AE"/>
    <w:rsid w:val="00CC2118"/>
    <w:rsid w:val="00CD1746"/>
    <w:rsid w:val="00CD5352"/>
    <w:rsid w:val="00CE01AA"/>
    <w:rsid w:val="00CE2819"/>
    <w:rsid w:val="00CE476F"/>
    <w:rsid w:val="00CF172C"/>
    <w:rsid w:val="00CF5B47"/>
    <w:rsid w:val="00D03B01"/>
    <w:rsid w:val="00D046C6"/>
    <w:rsid w:val="00D07335"/>
    <w:rsid w:val="00D1632F"/>
    <w:rsid w:val="00D22B3E"/>
    <w:rsid w:val="00D23BFC"/>
    <w:rsid w:val="00D2459B"/>
    <w:rsid w:val="00D37EC8"/>
    <w:rsid w:val="00D40613"/>
    <w:rsid w:val="00D429F2"/>
    <w:rsid w:val="00D45931"/>
    <w:rsid w:val="00D53F5A"/>
    <w:rsid w:val="00D558C1"/>
    <w:rsid w:val="00D5594B"/>
    <w:rsid w:val="00D57DCF"/>
    <w:rsid w:val="00D62C7F"/>
    <w:rsid w:val="00D64F1C"/>
    <w:rsid w:val="00D65A5C"/>
    <w:rsid w:val="00D74B74"/>
    <w:rsid w:val="00D77870"/>
    <w:rsid w:val="00D81927"/>
    <w:rsid w:val="00D82885"/>
    <w:rsid w:val="00D845A6"/>
    <w:rsid w:val="00D84839"/>
    <w:rsid w:val="00D85E10"/>
    <w:rsid w:val="00D92104"/>
    <w:rsid w:val="00D93F6E"/>
    <w:rsid w:val="00D95E2C"/>
    <w:rsid w:val="00DA2ECB"/>
    <w:rsid w:val="00DA3AEB"/>
    <w:rsid w:val="00DA59D2"/>
    <w:rsid w:val="00DA790B"/>
    <w:rsid w:val="00DD45D3"/>
    <w:rsid w:val="00DD6A58"/>
    <w:rsid w:val="00DE3940"/>
    <w:rsid w:val="00DE6EF5"/>
    <w:rsid w:val="00E03AC2"/>
    <w:rsid w:val="00E06FB3"/>
    <w:rsid w:val="00E070D1"/>
    <w:rsid w:val="00E07EE4"/>
    <w:rsid w:val="00E13845"/>
    <w:rsid w:val="00E20536"/>
    <w:rsid w:val="00E31977"/>
    <w:rsid w:val="00E31AB8"/>
    <w:rsid w:val="00E42F0D"/>
    <w:rsid w:val="00E431FD"/>
    <w:rsid w:val="00E43260"/>
    <w:rsid w:val="00E5076E"/>
    <w:rsid w:val="00E52ECE"/>
    <w:rsid w:val="00E53EA2"/>
    <w:rsid w:val="00E57B4E"/>
    <w:rsid w:val="00E614EE"/>
    <w:rsid w:val="00E67F1F"/>
    <w:rsid w:val="00E76F84"/>
    <w:rsid w:val="00E777CC"/>
    <w:rsid w:val="00E809BF"/>
    <w:rsid w:val="00E8385C"/>
    <w:rsid w:val="00E86A0C"/>
    <w:rsid w:val="00E96330"/>
    <w:rsid w:val="00E96B9F"/>
    <w:rsid w:val="00EA7060"/>
    <w:rsid w:val="00EB2D92"/>
    <w:rsid w:val="00EB6F82"/>
    <w:rsid w:val="00EB7099"/>
    <w:rsid w:val="00EC242D"/>
    <w:rsid w:val="00EC4390"/>
    <w:rsid w:val="00ED5E4E"/>
    <w:rsid w:val="00EE1A1F"/>
    <w:rsid w:val="00EE2264"/>
    <w:rsid w:val="00EE38F7"/>
    <w:rsid w:val="00EE4A77"/>
    <w:rsid w:val="00EE7812"/>
    <w:rsid w:val="00EF22D8"/>
    <w:rsid w:val="00F006CA"/>
    <w:rsid w:val="00F03512"/>
    <w:rsid w:val="00F050F9"/>
    <w:rsid w:val="00F20E36"/>
    <w:rsid w:val="00F25435"/>
    <w:rsid w:val="00F302C4"/>
    <w:rsid w:val="00F31028"/>
    <w:rsid w:val="00F313B0"/>
    <w:rsid w:val="00F323E4"/>
    <w:rsid w:val="00F34486"/>
    <w:rsid w:val="00F359FB"/>
    <w:rsid w:val="00F41230"/>
    <w:rsid w:val="00F44384"/>
    <w:rsid w:val="00F461CD"/>
    <w:rsid w:val="00F7306F"/>
    <w:rsid w:val="00F825C9"/>
    <w:rsid w:val="00F84E60"/>
    <w:rsid w:val="00F95600"/>
    <w:rsid w:val="00FA1227"/>
    <w:rsid w:val="00FA1B99"/>
    <w:rsid w:val="00FA2263"/>
    <w:rsid w:val="00FA7402"/>
    <w:rsid w:val="00FC39E3"/>
    <w:rsid w:val="00FC58B8"/>
    <w:rsid w:val="00FD2D9E"/>
    <w:rsid w:val="00FD4825"/>
    <w:rsid w:val="00FE201C"/>
    <w:rsid w:val="00FF66A6"/>
    <w:rsid w:val="00FF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C504870"/>
  <w15:docId w15:val="{6A4D06EF-460C-4C6C-9FE5-DB965B51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character" w:styleId="Mrltotthiperhivatkozs">
    <w:name w:val="FollowedHyperlink"/>
    <w:basedOn w:val="Bekezdsalapbettpusa"/>
    <w:rsid w:val="00937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Wik22</b:Tag>
    <b:SourceType>DocumentFromInternetSite</b:SourceType>
    <b:Guid>{2D45C9FE-5873-4078-A38C-89CC30BF6EAF}</b:Guid>
    <b:Title>Windowing System</b:Title>
    <b:Year>2022</b:Year>
    <b:Month>03</b:Month>
    <b:Day>13</b:Day>
    <b:YearAccessed>2022</b:YearAccessed>
    <b:MonthAccessed>05</b:MonthAccessed>
    <b:DayAccessed>03</b:DayAccessed>
    <b:URL>https://en.wikipedia.org/wiki/Windowing_system</b:URL>
    <b:RefOrder>1</b:RefOrder>
  </b:Source>
</b:Sources>
</file>

<file path=customXml/itemProps1.xml><?xml version="1.0" encoding="utf-8"?>
<ds:datastoreItem xmlns:ds="http://schemas.openxmlformats.org/officeDocument/2006/customXml" ds:itemID="{BE14D5EB-62CC-48B7-B0A3-5FC589447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26253</TotalTime>
  <Pages>30</Pages>
  <Words>3753</Words>
  <Characters>25896</Characters>
  <Application>Microsoft Office Word</Application>
  <DocSecurity>0</DocSecurity>
  <Lines>215</Lines>
  <Paragraphs>59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29590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/>
  <cp:lastModifiedBy>Sándor Dávid</cp:lastModifiedBy>
  <cp:revision>349</cp:revision>
  <cp:lastPrinted>2022-05-19T12:22:00Z</cp:lastPrinted>
  <dcterms:created xsi:type="dcterms:W3CDTF">2015-10-19T08:48:00Z</dcterms:created>
  <dcterms:modified xsi:type="dcterms:W3CDTF">2022-10-20T19:21:00Z</dcterms:modified>
</cp:coreProperties>
</file>